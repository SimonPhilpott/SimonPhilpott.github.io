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3412" w:rsidRDefault="00E11FCF" w:rsidP="00E11FCF">
      <w:pPr>
        <w:pStyle w:val="Heading1"/>
      </w:pPr>
      <w:r>
        <w:t>Education</w:t>
      </w:r>
    </w:p>
    <w:p w:rsidR="00E11FCF" w:rsidRPr="00E11FCF" w:rsidRDefault="00E11FCF" w:rsidP="00E11FCF"/>
    <w:p w:rsidR="003624E3" w:rsidRPr="00872C6C" w:rsidRDefault="003624E3" w:rsidP="003624E3">
      <w:pPr>
        <w:pStyle w:val="CVTitles"/>
      </w:pPr>
      <w:r>
        <w:t>Highest qualification</w:t>
      </w:r>
    </w:p>
    <w:sdt>
      <w:sdtPr>
        <w:tag w:val="Grade"/>
        <w:id w:val="-1226438041"/>
        <w:placeholder>
          <w:docPart w:val="F6C81E28391A46CDB4DE7FD43B2DD139"/>
        </w:placeholder>
        <w:text/>
      </w:sdtPr>
      <w:sdtEndPr/>
      <w:sdtContent>
        <w:p w:rsidR="00441AB4" w:rsidRPr="00872C6C" w:rsidRDefault="003624E3" w:rsidP="003624E3">
          <w:pPr>
            <w:pStyle w:val="BodyText"/>
          </w:pPr>
          <w:r>
            <w:t>BA HONS – Graphic Design</w:t>
          </w:r>
        </w:p>
      </w:sdtContent>
    </w:sdt>
    <w:p w:rsidR="00762FD3" w:rsidRPr="00872C6C" w:rsidRDefault="00EA5201" w:rsidP="008A583F">
      <w:pPr>
        <w:pStyle w:val="CVTitles"/>
      </w:pPr>
      <w:r>
        <w:t>Other q</w:t>
      </w:r>
      <w:r w:rsidR="00762FD3" w:rsidRPr="00872C6C">
        <w:t>ualifications</w:t>
      </w:r>
    </w:p>
    <w:p w:rsidR="00EA5201" w:rsidRDefault="00EA5201" w:rsidP="00EA5201">
      <w:pPr>
        <w:pStyle w:val="BodyText"/>
        <w:spacing w:line="240" w:lineRule="auto"/>
      </w:pPr>
      <w:r>
        <w:t>B-Tech Nat Dip – Art &amp; Design</w:t>
      </w:r>
    </w:p>
    <w:p w:rsidR="00EA5201" w:rsidRDefault="00EA5201" w:rsidP="00EA5201">
      <w:pPr>
        <w:pStyle w:val="BodyText"/>
        <w:spacing w:line="240" w:lineRule="auto"/>
      </w:pPr>
      <w:r>
        <w:t>A-Level - Art &amp; Design</w:t>
      </w:r>
    </w:p>
    <w:p w:rsidR="00EA5201" w:rsidRDefault="00EA5201" w:rsidP="00EA5201">
      <w:pPr>
        <w:pStyle w:val="BodyText"/>
        <w:spacing w:line="240" w:lineRule="auto"/>
      </w:pPr>
      <w:r>
        <w:t>A-Level - Design Technology</w:t>
      </w:r>
    </w:p>
    <w:p w:rsidR="000F47EC" w:rsidRPr="00872C6C" w:rsidRDefault="000F47EC" w:rsidP="00EA5201">
      <w:pPr>
        <w:pStyle w:val="BodyText"/>
        <w:spacing w:line="240" w:lineRule="auto"/>
      </w:pPr>
      <w:r>
        <w:t>8 GCSE Passes C+</w:t>
      </w:r>
    </w:p>
    <w:p w:rsidR="0060639A" w:rsidRPr="00872C6C" w:rsidRDefault="00EA5201" w:rsidP="0060639A">
      <w:pPr>
        <w:pStyle w:val="CVTitles"/>
      </w:pPr>
      <w:r>
        <w:t>Other training</w:t>
      </w:r>
    </w:p>
    <w:p w:rsidR="0060639A" w:rsidRDefault="00EA5201" w:rsidP="0060639A">
      <w:pPr>
        <w:pStyle w:val="BodyText"/>
      </w:pPr>
      <w:proofErr w:type="spellStart"/>
      <w:r>
        <w:t>Javascript</w:t>
      </w:r>
      <w:proofErr w:type="spellEnd"/>
      <w:r>
        <w:t xml:space="preserve"> – NTI Leeds</w:t>
      </w:r>
    </w:p>
    <w:p w:rsidR="00EA5201" w:rsidRDefault="00EA5201" w:rsidP="0060639A">
      <w:pPr>
        <w:pStyle w:val="BodyText"/>
      </w:pPr>
      <w:r>
        <w:t>HTML5 / CSS3 – NTI Leeds</w:t>
      </w:r>
    </w:p>
    <w:p w:rsidR="00EA5201" w:rsidRDefault="00EA5201" w:rsidP="0060639A">
      <w:pPr>
        <w:pStyle w:val="BodyText"/>
      </w:pPr>
      <w:r>
        <w:t>Animation, Sound, Interactivity and Publishing</w:t>
      </w:r>
    </w:p>
    <w:p w:rsidR="00A626B0" w:rsidRPr="00872C6C" w:rsidRDefault="00A626B0" w:rsidP="00A626B0">
      <w:pPr>
        <w:pStyle w:val="CVTitles"/>
      </w:pPr>
      <w:r>
        <w:t>Core skills</w:t>
      </w:r>
    </w:p>
    <w:p w:rsidR="00A626B0" w:rsidRDefault="00CB5A5E" w:rsidP="00A626B0">
      <w:pPr>
        <w:pStyle w:val="BodyText"/>
      </w:pPr>
      <w:r>
        <w:t xml:space="preserve">Graphic </w:t>
      </w:r>
      <w:r w:rsidR="00A626B0">
        <w:t>Design</w:t>
      </w:r>
      <w:r w:rsidR="006628EF">
        <w:t xml:space="preserve">, </w:t>
      </w:r>
      <w:r w:rsidR="00D9618D">
        <w:t>Adobe suite</w:t>
      </w:r>
    </w:p>
    <w:p w:rsidR="00A626B0" w:rsidRDefault="00A626B0" w:rsidP="00A626B0">
      <w:pPr>
        <w:pStyle w:val="BodyText"/>
      </w:pPr>
      <w:r>
        <w:t xml:space="preserve">HTML </w:t>
      </w:r>
      <w:r w:rsidR="00CB5A5E">
        <w:t>/ CSS</w:t>
      </w:r>
      <w:r w:rsidR="006628EF">
        <w:t xml:space="preserve"> </w:t>
      </w:r>
      <w:r>
        <w:t>– Including HTML5 specification</w:t>
      </w:r>
    </w:p>
    <w:p w:rsidR="00A626B0" w:rsidRDefault="00A626B0" w:rsidP="0060639A">
      <w:pPr>
        <w:pStyle w:val="BodyText"/>
      </w:pPr>
      <w:proofErr w:type="spellStart"/>
      <w:r>
        <w:t>Javascript</w:t>
      </w:r>
      <w:proofErr w:type="spellEnd"/>
      <w:r w:rsidR="009B6F16">
        <w:t xml:space="preserve"> /JQuery</w:t>
      </w:r>
    </w:p>
    <w:p w:rsidR="00CB5A5E" w:rsidRDefault="00CB5A5E" w:rsidP="0060639A">
      <w:pPr>
        <w:pStyle w:val="BodyText"/>
      </w:pPr>
      <w:r>
        <w:t>Project and Knowledge Management</w:t>
      </w:r>
    </w:p>
    <w:p w:rsidR="00E11FCF" w:rsidRDefault="00E11FCF" w:rsidP="000A7057">
      <w:pPr>
        <w:pStyle w:val="Heading1"/>
      </w:pPr>
    </w:p>
    <w:p w:rsidR="00E11FCF" w:rsidRDefault="00E11FCF" w:rsidP="000A7057">
      <w:pPr>
        <w:pStyle w:val="Heading1"/>
      </w:pPr>
    </w:p>
    <w:p w:rsidR="00E11FCF" w:rsidRDefault="00E11FCF" w:rsidP="000A7057">
      <w:pPr>
        <w:pStyle w:val="Heading1"/>
      </w:pPr>
    </w:p>
    <w:p w:rsidR="00E11FCF" w:rsidRDefault="00E11FCF" w:rsidP="000A7057">
      <w:pPr>
        <w:pStyle w:val="Heading1"/>
      </w:pPr>
    </w:p>
    <w:p w:rsidR="00E11FCF" w:rsidRDefault="00E11FCF" w:rsidP="000A7057">
      <w:pPr>
        <w:pStyle w:val="Heading1"/>
      </w:pPr>
    </w:p>
    <w:p w:rsidR="00E11FCF" w:rsidRDefault="00E11FCF" w:rsidP="000A7057">
      <w:pPr>
        <w:pStyle w:val="Heading1"/>
      </w:pPr>
    </w:p>
    <w:p w:rsidR="00E11FCF" w:rsidRDefault="00E11FCF" w:rsidP="000A7057">
      <w:pPr>
        <w:pStyle w:val="Heading1"/>
      </w:pPr>
    </w:p>
    <w:p w:rsidR="00E11FCF" w:rsidRDefault="00E11FCF" w:rsidP="000A7057">
      <w:pPr>
        <w:pStyle w:val="Heading1"/>
      </w:pPr>
    </w:p>
    <w:p w:rsidR="008C0926" w:rsidRPr="00872C6C" w:rsidRDefault="000F47EC" w:rsidP="000A7057">
      <w:pPr>
        <w:pStyle w:val="Heading1"/>
      </w:pPr>
      <w:r>
        <w:t>Capability summary</w:t>
      </w:r>
    </w:p>
    <w:p w:rsidR="00E11FCF" w:rsidRDefault="00E11FCF" w:rsidP="00373850">
      <w:pPr>
        <w:widowControl w:val="0"/>
        <w:rPr>
          <w:rFonts w:eastAsia="Verdana" w:cs="Verdana"/>
          <w:szCs w:val="18"/>
          <w:shd w:val="clear" w:color="auto" w:fill="F0F0F0"/>
        </w:rPr>
      </w:pPr>
    </w:p>
    <w:p w:rsidR="0050473E" w:rsidRDefault="0050473E" w:rsidP="00373850">
      <w:pPr>
        <w:widowControl w:val="0"/>
      </w:pPr>
      <w:r>
        <w:rPr>
          <w:rFonts w:eastAsia="Verdana" w:cs="Verdana"/>
          <w:szCs w:val="18"/>
          <w:shd w:val="clear" w:color="auto" w:fill="F0F0F0"/>
        </w:rPr>
        <w:t xml:space="preserve">Working for many years within the </w:t>
      </w:r>
      <w:r w:rsidRPr="003624E3">
        <w:rPr>
          <w:rFonts w:eastAsia="Verdana" w:cs="Verdana"/>
          <w:b/>
          <w:szCs w:val="18"/>
          <w:shd w:val="clear" w:color="auto" w:fill="F0F0F0"/>
        </w:rPr>
        <w:t>Knowledge management</w:t>
      </w:r>
      <w:r>
        <w:rPr>
          <w:rFonts w:eastAsia="Verdana" w:cs="Verdana"/>
          <w:szCs w:val="18"/>
          <w:shd w:val="clear" w:color="auto" w:fill="F0F0F0"/>
        </w:rPr>
        <w:t xml:space="preserve"> field has allowed me to gain an understanding as to the many ways in which people are attracted to and approach education, guidance and collaboration. The platform I hav</w:t>
      </w:r>
      <w:r w:rsidR="00E11FCF">
        <w:rPr>
          <w:rFonts w:eastAsia="Verdana" w:cs="Verdana"/>
          <w:szCs w:val="18"/>
          <w:shd w:val="clear" w:color="auto" w:fill="F0F0F0"/>
        </w:rPr>
        <w:t xml:space="preserve">e been most engaged with is </w:t>
      </w:r>
      <w:r>
        <w:rPr>
          <w:rFonts w:eastAsia="Verdana" w:cs="Verdana"/>
          <w:szCs w:val="18"/>
          <w:shd w:val="clear" w:color="auto" w:fill="F0F0F0"/>
        </w:rPr>
        <w:t xml:space="preserve">business </w:t>
      </w:r>
      <w:r w:rsidRPr="002D1533">
        <w:rPr>
          <w:rFonts w:eastAsia="Verdana" w:cs="Verdana"/>
          <w:b/>
          <w:szCs w:val="18"/>
          <w:shd w:val="clear" w:color="auto" w:fill="F0F0F0"/>
        </w:rPr>
        <w:t>intranet</w:t>
      </w:r>
      <w:r w:rsidR="00E11FCF">
        <w:rPr>
          <w:rFonts w:eastAsia="Verdana" w:cs="Verdana"/>
          <w:b/>
          <w:szCs w:val="18"/>
          <w:shd w:val="clear" w:color="auto" w:fill="F0F0F0"/>
        </w:rPr>
        <w:t>s</w:t>
      </w:r>
      <w:r>
        <w:rPr>
          <w:rFonts w:eastAsia="Verdana" w:cs="Verdana"/>
          <w:szCs w:val="18"/>
          <w:shd w:val="clear" w:color="auto" w:fill="F0F0F0"/>
        </w:rPr>
        <w:t xml:space="preserve"> which has proven to be an excellent </w:t>
      </w:r>
      <w:r w:rsidR="00E11FCF">
        <w:rPr>
          <w:rFonts w:eastAsia="Verdana" w:cs="Verdana"/>
          <w:szCs w:val="18"/>
          <w:shd w:val="clear" w:color="auto" w:fill="F0F0F0"/>
        </w:rPr>
        <w:t>environment</w:t>
      </w:r>
      <w:r>
        <w:rPr>
          <w:rFonts w:eastAsia="Verdana" w:cs="Verdana"/>
          <w:szCs w:val="18"/>
          <w:shd w:val="clear" w:color="auto" w:fill="F0F0F0"/>
        </w:rPr>
        <w:t xml:space="preserve"> for both trying new ways of attracting </w:t>
      </w:r>
      <w:r w:rsidR="00012FD5">
        <w:rPr>
          <w:rFonts w:eastAsia="Verdana" w:cs="Verdana"/>
          <w:szCs w:val="18"/>
          <w:shd w:val="clear" w:color="auto" w:fill="F0F0F0"/>
        </w:rPr>
        <w:t>engagement</w:t>
      </w:r>
      <w:r>
        <w:rPr>
          <w:rFonts w:eastAsia="Verdana" w:cs="Verdana"/>
          <w:szCs w:val="18"/>
          <w:shd w:val="clear" w:color="auto" w:fill="F0F0F0"/>
        </w:rPr>
        <w:t>,</w:t>
      </w:r>
      <w:r w:rsidR="00E11FCF">
        <w:rPr>
          <w:rFonts w:eastAsia="Verdana" w:cs="Verdana"/>
          <w:szCs w:val="18"/>
          <w:shd w:val="clear" w:color="auto" w:fill="F0F0F0"/>
        </w:rPr>
        <w:t xml:space="preserve"> providing rich user experience</w:t>
      </w:r>
      <w:r w:rsidR="00E11FCF">
        <w:rPr>
          <w:rFonts w:eastAsia="Verdana" w:cs="Verdana"/>
          <w:szCs w:val="18"/>
          <w:shd w:val="clear" w:color="auto" w:fill="F0F0F0"/>
        </w:rPr>
        <w:t xml:space="preserve"> and good design</w:t>
      </w:r>
      <w:r>
        <w:rPr>
          <w:rFonts w:eastAsia="Verdana" w:cs="Verdana"/>
          <w:szCs w:val="18"/>
          <w:shd w:val="clear" w:color="auto" w:fill="F0F0F0"/>
        </w:rPr>
        <w:t xml:space="preserve"> </w:t>
      </w:r>
      <w:r w:rsidR="00E11FCF">
        <w:rPr>
          <w:rFonts w:eastAsia="Verdana" w:cs="Verdana"/>
          <w:szCs w:val="18"/>
          <w:shd w:val="clear" w:color="auto" w:fill="F0F0F0"/>
        </w:rPr>
        <w:t xml:space="preserve">while </w:t>
      </w:r>
      <w:r>
        <w:rPr>
          <w:rFonts w:eastAsia="Verdana" w:cs="Verdana"/>
          <w:szCs w:val="18"/>
          <w:shd w:val="clear" w:color="auto" w:fill="F0F0F0"/>
        </w:rPr>
        <w:t xml:space="preserve">educating and guiding staff efficiently </w:t>
      </w:r>
      <w:r w:rsidR="00E11FCF">
        <w:rPr>
          <w:rFonts w:eastAsia="Verdana" w:cs="Verdana"/>
          <w:szCs w:val="18"/>
          <w:shd w:val="clear" w:color="auto" w:fill="F0F0F0"/>
        </w:rPr>
        <w:t xml:space="preserve">by </w:t>
      </w:r>
      <w:r>
        <w:rPr>
          <w:rFonts w:eastAsia="Verdana" w:cs="Verdana"/>
          <w:szCs w:val="18"/>
          <w:shd w:val="clear" w:color="auto" w:fill="F0F0F0"/>
        </w:rPr>
        <w:t>monitorin</w:t>
      </w:r>
      <w:r w:rsidR="00373850">
        <w:rPr>
          <w:rFonts w:eastAsia="Verdana" w:cs="Verdana"/>
          <w:szCs w:val="18"/>
          <w:shd w:val="clear" w:color="auto" w:fill="F0F0F0"/>
        </w:rPr>
        <w:t>g behaviours through analytics.</w:t>
      </w:r>
      <w:r w:rsidR="003624E3">
        <w:rPr>
          <w:rFonts w:eastAsia="Verdana" w:cs="Verdana"/>
          <w:szCs w:val="18"/>
          <w:shd w:val="clear" w:color="auto" w:fill="F0F0F0"/>
        </w:rPr>
        <w:t xml:space="preserve"> </w:t>
      </w:r>
    </w:p>
    <w:p w:rsidR="00373850" w:rsidRDefault="0050473E" w:rsidP="001B000A">
      <w:pPr>
        <w:spacing w:after="200"/>
        <w:rPr>
          <w:rFonts w:eastAsia="Verdana" w:cs="Verdana"/>
          <w:szCs w:val="18"/>
          <w:shd w:val="clear" w:color="auto" w:fill="F0F0F0"/>
        </w:rPr>
      </w:pPr>
      <w:r>
        <w:rPr>
          <w:rFonts w:eastAsia="Verdana" w:cs="Verdana"/>
          <w:szCs w:val="18"/>
          <w:shd w:val="clear" w:color="auto" w:fill="F0F0F0"/>
        </w:rPr>
        <w:t xml:space="preserve">I have authored Global </w:t>
      </w:r>
      <w:r w:rsidR="00012FD5">
        <w:rPr>
          <w:rFonts w:eastAsia="Verdana" w:cs="Verdana"/>
          <w:szCs w:val="18"/>
          <w:shd w:val="clear" w:color="auto" w:fill="F0F0F0"/>
        </w:rPr>
        <w:t xml:space="preserve">content and business visuals </w:t>
      </w:r>
      <w:r>
        <w:rPr>
          <w:rFonts w:eastAsia="Verdana" w:cs="Verdana"/>
          <w:szCs w:val="18"/>
          <w:shd w:val="clear" w:color="auto" w:fill="F0F0F0"/>
        </w:rPr>
        <w:t>such as infographics, process models, animations and presentations to enha</w:t>
      </w:r>
      <w:r w:rsidR="0006441E">
        <w:rPr>
          <w:rFonts w:eastAsia="Verdana" w:cs="Verdana"/>
          <w:szCs w:val="18"/>
          <w:shd w:val="clear" w:color="auto" w:fill="F0F0F0"/>
        </w:rPr>
        <w:t xml:space="preserve">nce business material to </w:t>
      </w:r>
      <w:r w:rsidR="00E11FCF">
        <w:rPr>
          <w:rFonts w:eastAsia="Verdana" w:cs="Verdana"/>
          <w:szCs w:val="18"/>
          <w:shd w:val="clear" w:color="auto" w:fill="F0F0F0"/>
        </w:rPr>
        <w:t>ensure visual engagement and a rich user experience</w:t>
      </w:r>
      <w:r w:rsidR="00373850">
        <w:rPr>
          <w:rFonts w:eastAsia="Verdana" w:cs="Verdana"/>
          <w:szCs w:val="18"/>
          <w:shd w:val="clear" w:color="auto" w:fill="F0F0F0"/>
        </w:rPr>
        <w:t>.</w:t>
      </w:r>
      <w:r w:rsidR="001B000A">
        <w:rPr>
          <w:rFonts w:eastAsia="Verdana" w:cs="Verdana"/>
          <w:szCs w:val="18"/>
          <w:shd w:val="clear" w:color="auto" w:fill="F0F0F0"/>
        </w:rPr>
        <w:t xml:space="preserve"> I strive to add value throughout my career actively promoting and authoring</w:t>
      </w:r>
      <w:r w:rsidR="00373850">
        <w:rPr>
          <w:rFonts w:eastAsia="Verdana" w:cs="Verdana"/>
          <w:szCs w:val="18"/>
          <w:shd w:val="clear" w:color="auto" w:fill="F0F0F0"/>
        </w:rPr>
        <w:t xml:space="preserve"> best practice </w:t>
      </w:r>
      <w:r w:rsidR="001B000A">
        <w:rPr>
          <w:rFonts w:eastAsia="Verdana" w:cs="Verdana"/>
          <w:szCs w:val="18"/>
          <w:shd w:val="clear" w:color="auto" w:fill="F0F0F0"/>
        </w:rPr>
        <w:t xml:space="preserve">while </w:t>
      </w:r>
      <w:r w:rsidR="0006441E">
        <w:rPr>
          <w:rFonts w:eastAsia="Verdana" w:cs="Verdana"/>
          <w:szCs w:val="18"/>
          <w:shd w:val="clear" w:color="auto" w:fill="F0F0F0"/>
        </w:rPr>
        <w:t>seeking</w:t>
      </w:r>
      <w:r w:rsidR="001B000A">
        <w:rPr>
          <w:rFonts w:eastAsia="Verdana" w:cs="Verdana"/>
          <w:szCs w:val="18"/>
          <w:shd w:val="clear" w:color="auto" w:fill="F0F0F0"/>
        </w:rPr>
        <w:t xml:space="preserve"> additional training and opportunities in order to </w:t>
      </w:r>
      <w:r w:rsidR="0006441E">
        <w:rPr>
          <w:rFonts w:eastAsia="Verdana" w:cs="Verdana"/>
          <w:szCs w:val="18"/>
          <w:shd w:val="clear" w:color="auto" w:fill="F0F0F0"/>
        </w:rPr>
        <w:t>enhance my role.</w:t>
      </w:r>
      <w:r w:rsidR="003624E3">
        <w:rPr>
          <w:rFonts w:eastAsia="Verdana" w:cs="Verdana"/>
          <w:szCs w:val="18"/>
          <w:shd w:val="clear" w:color="auto" w:fill="F0F0F0"/>
        </w:rPr>
        <w:t xml:space="preserve"> I have a strong background in </w:t>
      </w:r>
      <w:r w:rsidR="003624E3" w:rsidRPr="003624E3">
        <w:rPr>
          <w:rFonts w:eastAsia="Verdana" w:cs="Verdana"/>
          <w:b/>
          <w:szCs w:val="18"/>
          <w:shd w:val="clear" w:color="auto" w:fill="F0F0F0"/>
        </w:rPr>
        <w:t>project management</w:t>
      </w:r>
      <w:r w:rsidR="003624E3">
        <w:rPr>
          <w:rFonts w:eastAsia="Verdana" w:cs="Verdana"/>
          <w:szCs w:val="18"/>
          <w:shd w:val="clear" w:color="auto" w:fill="F0F0F0"/>
        </w:rPr>
        <w:t xml:space="preserve"> </w:t>
      </w:r>
      <w:r w:rsidR="00536938">
        <w:rPr>
          <w:rFonts w:eastAsia="Verdana" w:cs="Verdana"/>
          <w:szCs w:val="18"/>
          <w:shd w:val="clear" w:color="auto" w:fill="F0F0F0"/>
        </w:rPr>
        <w:t xml:space="preserve">and </w:t>
      </w:r>
      <w:r w:rsidR="00536938" w:rsidRPr="00536938">
        <w:rPr>
          <w:rFonts w:eastAsia="Verdana" w:cs="Verdana"/>
          <w:b/>
          <w:szCs w:val="18"/>
          <w:shd w:val="clear" w:color="auto" w:fill="F0F0F0"/>
        </w:rPr>
        <w:t>requirement gathering</w:t>
      </w:r>
      <w:r w:rsidR="00536938">
        <w:rPr>
          <w:rFonts w:eastAsia="Verdana" w:cs="Verdana"/>
          <w:szCs w:val="18"/>
          <w:shd w:val="clear" w:color="auto" w:fill="F0F0F0"/>
        </w:rPr>
        <w:t xml:space="preserve"> </w:t>
      </w:r>
      <w:r w:rsidR="003624E3">
        <w:rPr>
          <w:rFonts w:eastAsia="Verdana" w:cs="Verdana"/>
          <w:szCs w:val="18"/>
          <w:shd w:val="clear" w:color="auto" w:fill="F0F0F0"/>
        </w:rPr>
        <w:t>working both individually and as part of a wider team.</w:t>
      </w:r>
    </w:p>
    <w:p w:rsidR="0006441E" w:rsidRDefault="0006441E" w:rsidP="001B000A">
      <w:pPr>
        <w:spacing w:after="200"/>
        <w:rPr>
          <w:rFonts w:eastAsia="Verdana" w:cs="Verdana"/>
          <w:szCs w:val="18"/>
          <w:shd w:val="clear" w:color="auto" w:fill="F0F0F0"/>
        </w:rPr>
      </w:pPr>
      <w:r>
        <w:rPr>
          <w:rFonts w:eastAsia="Verdana" w:cs="Verdana"/>
          <w:szCs w:val="18"/>
          <w:shd w:val="clear" w:color="auto" w:fill="F0F0F0"/>
        </w:rPr>
        <w:t xml:space="preserve">I have a strong technical understanding and have the ability to </w:t>
      </w:r>
      <w:r w:rsidR="00E11FCF">
        <w:rPr>
          <w:rFonts w:eastAsia="Verdana" w:cs="Verdana"/>
          <w:szCs w:val="18"/>
          <w:shd w:val="clear" w:color="auto" w:fill="F0F0F0"/>
        </w:rPr>
        <w:t xml:space="preserve">build bespoke frameworks, </w:t>
      </w:r>
      <w:r>
        <w:rPr>
          <w:rFonts w:eastAsia="Verdana" w:cs="Verdana"/>
          <w:szCs w:val="18"/>
          <w:shd w:val="clear" w:color="auto" w:fill="F0F0F0"/>
        </w:rPr>
        <w:t>sites</w:t>
      </w:r>
      <w:r w:rsidR="00E11FCF">
        <w:rPr>
          <w:rFonts w:eastAsia="Verdana" w:cs="Verdana"/>
          <w:szCs w:val="18"/>
          <w:shd w:val="clear" w:color="auto" w:fill="F0F0F0"/>
        </w:rPr>
        <w:t>, modules</w:t>
      </w:r>
      <w:r>
        <w:rPr>
          <w:rFonts w:eastAsia="Verdana" w:cs="Verdana"/>
          <w:szCs w:val="18"/>
          <w:shd w:val="clear" w:color="auto" w:fill="F0F0F0"/>
        </w:rPr>
        <w:t xml:space="preserve"> </w:t>
      </w:r>
      <w:r w:rsidR="00E11FCF">
        <w:rPr>
          <w:rFonts w:eastAsia="Verdana" w:cs="Verdana"/>
          <w:szCs w:val="18"/>
          <w:shd w:val="clear" w:color="auto" w:fill="F0F0F0"/>
        </w:rPr>
        <w:t xml:space="preserve">and API’s </w:t>
      </w:r>
      <w:r>
        <w:rPr>
          <w:rFonts w:eastAsia="Verdana" w:cs="Verdana"/>
          <w:szCs w:val="18"/>
          <w:shd w:val="clear" w:color="auto" w:fill="F0F0F0"/>
        </w:rPr>
        <w:t xml:space="preserve">to the most current standards </w:t>
      </w:r>
      <w:r w:rsidR="003624E3">
        <w:rPr>
          <w:rFonts w:eastAsia="Verdana" w:cs="Verdana"/>
          <w:szCs w:val="18"/>
          <w:shd w:val="clear" w:color="auto" w:fill="F0F0F0"/>
        </w:rPr>
        <w:t xml:space="preserve">using </w:t>
      </w:r>
      <w:proofErr w:type="spellStart"/>
      <w:r w:rsidR="0096328D" w:rsidRPr="0096328D">
        <w:rPr>
          <w:rFonts w:eastAsia="Verdana" w:cs="Verdana"/>
          <w:b/>
          <w:szCs w:val="18"/>
          <w:shd w:val="clear" w:color="auto" w:fill="F0F0F0"/>
        </w:rPr>
        <w:t>Javascript</w:t>
      </w:r>
      <w:proofErr w:type="spellEnd"/>
      <w:r w:rsidR="00E11FCF">
        <w:rPr>
          <w:rFonts w:eastAsia="Verdana" w:cs="Verdana"/>
          <w:szCs w:val="18"/>
          <w:shd w:val="clear" w:color="auto" w:fill="F0F0F0"/>
        </w:rPr>
        <w:t xml:space="preserve">, </w:t>
      </w:r>
      <w:r w:rsidR="003624E3">
        <w:rPr>
          <w:rFonts w:eastAsia="Verdana" w:cs="Verdana"/>
          <w:szCs w:val="18"/>
          <w:shd w:val="clear" w:color="auto" w:fill="F0F0F0"/>
        </w:rPr>
        <w:t xml:space="preserve">responsive </w:t>
      </w:r>
      <w:r w:rsidR="003624E3" w:rsidRPr="003624E3">
        <w:rPr>
          <w:rFonts w:eastAsia="Verdana" w:cs="Verdana"/>
          <w:b/>
          <w:szCs w:val="18"/>
          <w:shd w:val="clear" w:color="auto" w:fill="F0F0F0"/>
        </w:rPr>
        <w:t>HTML5</w:t>
      </w:r>
      <w:r w:rsidR="003624E3">
        <w:rPr>
          <w:rFonts w:eastAsia="Verdana" w:cs="Verdana"/>
          <w:szCs w:val="18"/>
          <w:shd w:val="clear" w:color="auto" w:fill="F0F0F0"/>
        </w:rPr>
        <w:t xml:space="preserve"> and </w:t>
      </w:r>
      <w:r w:rsidR="003624E3" w:rsidRPr="003624E3">
        <w:rPr>
          <w:rFonts w:eastAsia="Verdana" w:cs="Verdana"/>
          <w:b/>
          <w:szCs w:val="18"/>
          <w:shd w:val="clear" w:color="auto" w:fill="F0F0F0"/>
        </w:rPr>
        <w:t>CSS3</w:t>
      </w:r>
      <w:r w:rsidR="00E11FCF">
        <w:rPr>
          <w:rFonts w:eastAsia="Verdana" w:cs="Verdana"/>
          <w:szCs w:val="18"/>
          <w:shd w:val="clear" w:color="auto" w:fill="F0F0F0"/>
        </w:rPr>
        <w:t xml:space="preserve">. I am able to write to support both current and legacy environments </w:t>
      </w:r>
      <w:r w:rsidR="003624E3">
        <w:rPr>
          <w:rFonts w:eastAsia="Verdana" w:cs="Verdana"/>
          <w:szCs w:val="18"/>
          <w:shd w:val="clear" w:color="auto" w:fill="F0F0F0"/>
        </w:rPr>
        <w:t xml:space="preserve">along </w:t>
      </w:r>
      <w:r>
        <w:rPr>
          <w:rFonts w:eastAsia="Verdana" w:cs="Verdana"/>
          <w:szCs w:val="18"/>
          <w:shd w:val="clear" w:color="auto" w:fill="F0F0F0"/>
        </w:rPr>
        <w:t xml:space="preserve">with </w:t>
      </w:r>
      <w:r w:rsidR="00E11FCF">
        <w:rPr>
          <w:rFonts w:eastAsia="Verdana" w:cs="Verdana"/>
          <w:szCs w:val="18"/>
          <w:shd w:val="clear" w:color="auto" w:fill="F0F0F0"/>
        </w:rPr>
        <w:t>an awareness of accessibility and brand.</w:t>
      </w:r>
    </w:p>
    <w:p w:rsidR="005C725B" w:rsidRPr="00872C6C" w:rsidRDefault="005C725B" w:rsidP="0050473E">
      <w:pPr>
        <w:spacing w:after="200" w:line="276" w:lineRule="auto"/>
        <w:rPr>
          <w:spacing w:val="4"/>
        </w:rPr>
      </w:pPr>
      <w:r w:rsidRPr="00872C6C">
        <w:br w:type="page"/>
      </w:r>
    </w:p>
    <w:p w:rsidR="000F47EC" w:rsidRPr="00872C6C" w:rsidRDefault="000F47EC" w:rsidP="000F47EC">
      <w:pPr>
        <w:pStyle w:val="Heading1"/>
      </w:pPr>
      <w:r>
        <w:t>Current role summary</w:t>
      </w:r>
    </w:p>
    <w:p w:rsidR="000F47EC" w:rsidRPr="00872C6C" w:rsidRDefault="000F47EC" w:rsidP="000F47EC">
      <w:pPr>
        <w:pStyle w:val="Heading2"/>
      </w:pPr>
      <w:r>
        <w:t>Turner &amp; Townsend</w:t>
      </w:r>
    </w:p>
    <w:p w:rsidR="000F47EC" w:rsidRPr="00872C6C" w:rsidRDefault="000F47EC" w:rsidP="000F47EC">
      <w:pPr>
        <w:pStyle w:val="Heading3-CV"/>
      </w:pPr>
      <w:r>
        <w:t xml:space="preserve">Knowledge Management </w:t>
      </w:r>
      <w:r w:rsidR="00027E89">
        <w:t xml:space="preserve">Intranet </w:t>
      </w:r>
      <w:r>
        <w:t>Consultant</w:t>
      </w:r>
    </w:p>
    <w:p w:rsidR="000F47EC" w:rsidRPr="00872C6C" w:rsidRDefault="000F47EC" w:rsidP="000F47EC">
      <w:pPr>
        <w:pStyle w:val="Heading4"/>
      </w:pPr>
      <w:r>
        <w:t>August</w:t>
      </w:r>
      <w:r w:rsidRPr="00872C6C">
        <w:t xml:space="preserve"> 2007 – </w:t>
      </w:r>
      <w:r>
        <w:t>Current</w:t>
      </w:r>
    </w:p>
    <w:p w:rsidR="000F47EC" w:rsidRDefault="000F47EC" w:rsidP="000F47EC">
      <w:pPr>
        <w:widowControl w:val="0"/>
      </w:pPr>
      <w:r>
        <w:rPr>
          <w:rFonts w:eastAsia="Verdana" w:cs="Verdana"/>
          <w:szCs w:val="18"/>
          <w:shd w:val="clear" w:color="auto" w:fill="F0F0F0"/>
        </w:rPr>
        <w:t xml:space="preserve">Working with global teams to capture, collate and evaluate knowledge and best practice. Consulting with </w:t>
      </w:r>
      <w:r w:rsidR="0006441E">
        <w:rPr>
          <w:rFonts w:eastAsia="Verdana" w:cs="Verdana"/>
          <w:szCs w:val="18"/>
          <w:shd w:val="clear" w:color="auto" w:fill="F0F0F0"/>
        </w:rPr>
        <w:t xml:space="preserve">the </w:t>
      </w:r>
      <w:r>
        <w:rPr>
          <w:rFonts w:eastAsia="Verdana" w:cs="Verdana"/>
          <w:szCs w:val="18"/>
          <w:shd w:val="clear" w:color="auto" w:fill="F0F0F0"/>
        </w:rPr>
        <w:t xml:space="preserve">teams to be better at sharing and </w:t>
      </w:r>
      <w:r w:rsidR="0006441E">
        <w:rPr>
          <w:rFonts w:eastAsia="Verdana" w:cs="Verdana"/>
          <w:szCs w:val="18"/>
          <w:shd w:val="clear" w:color="auto" w:fill="F0F0F0"/>
        </w:rPr>
        <w:t>promoting</w:t>
      </w:r>
      <w:r>
        <w:rPr>
          <w:rFonts w:eastAsia="Verdana" w:cs="Verdana"/>
          <w:szCs w:val="18"/>
          <w:shd w:val="clear" w:color="auto" w:fill="F0F0F0"/>
        </w:rPr>
        <w:t xml:space="preserve"> what makes them successful. </w:t>
      </w:r>
    </w:p>
    <w:p w:rsidR="000F47EC" w:rsidRDefault="00012FD5" w:rsidP="000F47EC">
      <w:pPr>
        <w:widowControl w:val="0"/>
      </w:pPr>
      <w:r>
        <w:rPr>
          <w:rFonts w:eastAsia="Verdana" w:cs="Verdana"/>
          <w:szCs w:val="18"/>
          <w:shd w:val="clear" w:color="auto" w:fill="F0F0F0"/>
        </w:rPr>
        <w:t>Utilising self-</w:t>
      </w:r>
      <w:r w:rsidR="000F47EC">
        <w:rPr>
          <w:rFonts w:eastAsia="Verdana" w:cs="Verdana"/>
          <w:szCs w:val="18"/>
          <w:shd w:val="clear" w:color="auto" w:fill="F0F0F0"/>
        </w:rPr>
        <w:t xml:space="preserve">created </w:t>
      </w:r>
      <w:r w:rsidR="00E11FCF">
        <w:rPr>
          <w:rFonts w:eastAsia="Verdana" w:cs="Verdana"/>
          <w:szCs w:val="18"/>
          <w:shd w:val="clear" w:color="auto" w:fill="F0F0F0"/>
        </w:rPr>
        <w:t xml:space="preserve">site </w:t>
      </w:r>
      <w:r w:rsidR="000F47EC">
        <w:rPr>
          <w:rFonts w:eastAsia="Verdana" w:cs="Verdana"/>
          <w:szCs w:val="18"/>
          <w:shd w:val="clear" w:color="auto" w:fill="F0F0F0"/>
        </w:rPr>
        <w:t xml:space="preserve">templates and processes to build intranet </w:t>
      </w:r>
      <w:r w:rsidR="00E11FCF">
        <w:rPr>
          <w:rFonts w:eastAsia="Verdana" w:cs="Verdana"/>
          <w:szCs w:val="18"/>
          <w:shd w:val="clear" w:color="auto" w:fill="F0F0F0"/>
        </w:rPr>
        <w:t>pages</w:t>
      </w:r>
      <w:r w:rsidR="000F47EC">
        <w:rPr>
          <w:rFonts w:eastAsia="Verdana" w:cs="Verdana"/>
          <w:szCs w:val="18"/>
          <w:shd w:val="clear" w:color="auto" w:fill="F0F0F0"/>
        </w:rPr>
        <w:t xml:space="preserve"> to share team knowledge which is both engaging and accessible. Utilising marketing campaigns and multimedia to enhance an initiative or particular piece of content. Tracking success through analytics and feeding lessons learned into team practice. </w:t>
      </w:r>
    </w:p>
    <w:p w:rsidR="000F47EC" w:rsidRDefault="000F47EC" w:rsidP="000F47EC">
      <w:pPr>
        <w:widowControl w:val="0"/>
      </w:pPr>
      <w:r>
        <w:rPr>
          <w:rFonts w:eastAsia="Verdana" w:cs="Verdana"/>
          <w:szCs w:val="18"/>
          <w:shd w:val="clear" w:color="auto" w:fill="F0F0F0"/>
        </w:rPr>
        <w:t xml:space="preserve">Maintaining, upgrading and building the business intranet </w:t>
      </w:r>
      <w:r w:rsidR="002D1533">
        <w:rPr>
          <w:rFonts w:eastAsia="Verdana" w:cs="Verdana"/>
          <w:szCs w:val="18"/>
          <w:shd w:val="clear" w:color="auto" w:fill="F0F0F0"/>
        </w:rPr>
        <w:t xml:space="preserve">on a Lotus Notes platform </w:t>
      </w:r>
      <w:r>
        <w:rPr>
          <w:rFonts w:eastAsia="Verdana" w:cs="Verdana"/>
          <w:szCs w:val="18"/>
          <w:shd w:val="clear" w:color="auto" w:fill="F0F0F0"/>
        </w:rPr>
        <w:t xml:space="preserve">to ensure it is accessible to staff through all environments and technology. Supporting staff with additional accessibility requirements to engage with intranet content through ARIA and </w:t>
      </w:r>
      <w:r w:rsidR="002D1533">
        <w:rPr>
          <w:rFonts w:eastAsia="Verdana" w:cs="Verdana"/>
          <w:szCs w:val="18"/>
          <w:shd w:val="clear" w:color="auto" w:fill="F0F0F0"/>
        </w:rPr>
        <w:t xml:space="preserve">modern HTML5 </w:t>
      </w:r>
      <w:r>
        <w:rPr>
          <w:rFonts w:eastAsia="Verdana" w:cs="Verdana"/>
          <w:szCs w:val="18"/>
          <w:shd w:val="clear" w:color="auto" w:fill="F0F0F0"/>
        </w:rPr>
        <w:t xml:space="preserve">coding standards. Staying aware of accessibility, usability and modern delivery techniques to enhance all aspects of Knowledge management. </w:t>
      </w:r>
    </w:p>
    <w:p w:rsidR="000F47EC" w:rsidRDefault="000F47EC" w:rsidP="000F47EC">
      <w:pPr>
        <w:widowControl w:val="0"/>
        <w:rPr>
          <w:rFonts w:eastAsia="Verdana" w:cs="Verdana"/>
          <w:szCs w:val="18"/>
          <w:shd w:val="clear" w:color="auto" w:fill="F0F0F0"/>
        </w:rPr>
      </w:pPr>
      <w:r>
        <w:rPr>
          <w:rFonts w:eastAsia="Verdana" w:cs="Verdana"/>
          <w:szCs w:val="18"/>
          <w:shd w:val="clear" w:color="auto" w:fill="F0F0F0"/>
        </w:rPr>
        <w:t xml:space="preserve">Providing staff access to and encouraging the use of communities of practice and to enable them to contribute their expertise. </w:t>
      </w:r>
    </w:p>
    <w:p w:rsidR="00012FD5" w:rsidRDefault="00012FD5" w:rsidP="000F47EC">
      <w:pPr>
        <w:widowControl w:val="0"/>
      </w:pPr>
      <w:r>
        <w:rPr>
          <w:rFonts w:eastAsia="Verdana" w:cs="Verdana"/>
          <w:szCs w:val="18"/>
          <w:shd w:val="clear" w:color="auto" w:fill="F0F0F0"/>
        </w:rPr>
        <w:t>Retaining a senior role within the team to deliver highly technical enhancements or solutions. Fully re-coding the business intranet to meet brand and accessibility standards and in support of mobile access. Developing additional Content Management System enhancements to leverage value for the platform and bridge other systems.</w:t>
      </w:r>
    </w:p>
    <w:p w:rsidR="000F47EC" w:rsidRDefault="000F47EC" w:rsidP="000F47EC">
      <w:pPr>
        <w:widowControl w:val="0"/>
      </w:pPr>
    </w:p>
    <w:p w:rsidR="0006441E" w:rsidRDefault="0006441E" w:rsidP="000F47EC">
      <w:pPr>
        <w:widowControl w:val="0"/>
      </w:pPr>
    </w:p>
    <w:p w:rsidR="0006441E" w:rsidRDefault="0006441E" w:rsidP="000F47EC">
      <w:pPr>
        <w:widowControl w:val="0"/>
      </w:pPr>
    </w:p>
    <w:p w:rsidR="0006441E" w:rsidRDefault="0006441E" w:rsidP="000F47EC">
      <w:pPr>
        <w:widowControl w:val="0"/>
      </w:pPr>
    </w:p>
    <w:p w:rsidR="0006441E" w:rsidRDefault="0006441E" w:rsidP="000F47EC">
      <w:pPr>
        <w:widowControl w:val="0"/>
      </w:pPr>
    </w:p>
    <w:p w:rsidR="0006441E" w:rsidRDefault="0006441E" w:rsidP="000F47EC">
      <w:pPr>
        <w:widowControl w:val="0"/>
      </w:pPr>
    </w:p>
    <w:p w:rsidR="0006441E" w:rsidRDefault="0006441E" w:rsidP="000F47EC">
      <w:pPr>
        <w:widowControl w:val="0"/>
      </w:pPr>
    </w:p>
    <w:p w:rsidR="0006441E" w:rsidRDefault="0006441E" w:rsidP="000F47EC">
      <w:pPr>
        <w:widowControl w:val="0"/>
      </w:pPr>
    </w:p>
    <w:p w:rsidR="0006441E" w:rsidRDefault="0006441E" w:rsidP="000F47EC">
      <w:pPr>
        <w:widowControl w:val="0"/>
      </w:pPr>
    </w:p>
    <w:p w:rsidR="008071C3" w:rsidRPr="00872C6C" w:rsidRDefault="000F47EC" w:rsidP="008071C3">
      <w:pPr>
        <w:pStyle w:val="Heading1"/>
      </w:pPr>
      <w:r>
        <w:t xml:space="preserve">Other </w:t>
      </w:r>
      <w:r w:rsidR="00027E89">
        <w:t>business experience</w:t>
      </w:r>
    </w:p>
    <w:p w:rsidR="008071C3" w:rsidRPr="00872C6C" w:rsidRDefault="00027E89" w:rsidP="008071C3">
      <w:pPr>
        <w:pStyle w:val="Heading2"/>
      </w:pPr>
      <w:r>
        <w:t>GE- General Electric</w:t>
      </w:r>
    </w:p>
    <w:p w:rsidR="008071C3" w:rsidRPr="00872C6C" w:rsidRDefault="0050473E" w:rsidP="008071C3">
      <w:pPr>
        <w:pStyle w:val="Heading3-CV"/>
      </w:pPr>
      <w:r>
        <w:t>Graphic Designer / Intranet Leader</w:t>
      </w:r>
    </w:p>
    <w:p w:rsidR="008071C3" w:rsidRPr="00872C6C" w:rsidRDefault="0050473E" w:rsidP="008071C3">
      <w:pPr>
        <w:pStyle w:val="Heading4"/>
      </w:pPr>
      <w:r>
        <w:t>March 2004</w:t>
      </w:r>
      <w:r w:rsidR="008071C3" w:rsidRPr="00872C6C">
        <w:t xml:space="preserve"> – </w:t>
      </w:r>
      <w:r>
        <w:t>August</w:t>
      </w:r>
      <w:r w:rsidR="008071C3" w:rsidRPr="00872C6C">
        <w:t xml:space="preserve"> 20</w:t>
      </w:r>
      <w:r>
        <w:t>07</w:t>
      </w:r>
    </w:p>
    <w:p w:rsidR="0050473E" w:rsidRDefault="0050473E" w:rsidP="0050473E">
      <w:pPr>
        <w:widowControl w:val="0"/>
      </w:pPr>
      <w:r>
        <w:rPr>
          <w:rFonts w:eastAsia="Verdana" w:cs="Verdana"/>
          <w:szCs w:val="18"/>
          <w:shd w:val="clear" w:color="auto" w:fill="F0F0F0"/>
        </w:rPr>
        <w:t xml:space="preserve">Authoring e-learning modules within Flash to meet SCORM and ARIA standards. </w:t>
      </w:r>
    </w:p>
    <w:p w:rsidR="0050473E" w:rsidRDefault="0050473E" w:rsidP="0050473E">
      <w:pPr>
        <w:widowControl w:val="0"/>
      </w:pPr>
      <w:r>
        <w:rPr>
          <w:rFonts w:eastAsia="Verdana" w:cs="Verdana"/>
          <w:szCs w:val="18"/>
          <w:shd w:val="clear" w:color="auto" w:fill="F0F0F0"/>
        </w:rPr>
        <w:t xml:space="preserve">Designing and building intranet web sites. </w:t>
      </w:r>
    </w:p>
    <w:p w:rsidR="0050473E" w:rsidRDefault="0050473E" w:rsidP="0050473E">
      <w:pPr>
        <w:widowControl w:val="0"/>
      </w:pPr>
      <w:r>
        <w:rPr>
          <w:rFonts w:eastAsia="Verdana" w:cs="Verdana"/>
          <w:szCs w:val="18"/>
          <w:shd w:val="clear" w:color="auto" w:fill="F0F0F0"/>
        </w:rPr>
        <w:t xml:space="preserve">Work alongside departmental project launches producing posters, desk drop marketing, presentations and displays. </w:t>
      </w:r>
    </w:p>
    <w:p w:rsidR="0050473E" w:rsidRDefault="0050473E" w:rsidP="0050473E">
      <w:pPr>
        <w:widowControl w:val="0"/>
      </w:pPr>
      <w:r>
        <w:rPr>
          <w:rFonts w:eastAsia="Verdana" w:cs="Verdana"/>
          <w:szCs w:val="18"/>
          <w:shd w:val="clear" w:color="auto" w:fill="F0F0F0"/>
        </w:rPr>
        <w:t xml:space="preserve">Establish forms and procedure for intranet design requests and project turnaround. </w:t>
      </w:r>
    </w:p>
    <w:p w:rsidR="0050473E" w:rsidRDefault="0050473E" w:rsidP="0050473E">
      <w:pPr>
        <w:widowControl w:val="0"/>
      </w:pPr>
      <w:r>
        <w:rPr>
          <w:rFonts w:eastAsia="Verdana" w:cs="Verdana"/>
          <w:szCs w:val="18"/>
          <w:shd w:val="clear" w:color="auto" w:fill="F0F0F0"/>
        </w:rPr>
        <w:t xml:space="preserve">Run archiving and monitoring reports on the Intranet to maintain clean clear navigation and server stability. </w:t>
      </w:r>
    </w:p>
    <w:p w:rsidR="0050473E" w:rsidRDefault="0050473E" w:rsidP="0050473E">
      <w:pPr>
        <w:widowControl w:val="0"/>
        <w:rPr>
          <w:rFonts w:eastAsia="Verdana" w:cs="Verdana"/>
          <w:szCs w:val="18"/>
          <w:shd w:val="clear" w:color="auto" w:fill="F0F0F0"/>
        </w:rPr>
      </w:pPr>
      <w:r>
        <w:rPr>
          <w:rFonts w:eastAsia="Verdana" w:cs="Verdana"/>
          <w:szCs w:val="18"/>
          <w:shd w:val="clear" w:color="auto" w:fill="F0F0F0"/>
        </w:rPr>
        <w:t>Providing support for business intranet users.</w:t>
      </w:r>
    </w:p>
    <w:p w:rsidR="0050473E" w:rsidRDefault="0050473E" w:rsidP="0050473E">
      <w:pPr>
        <w:widowControl w:val="0"/>
      </w:pPr>
      <w:r>
        <w:rPr>
          <w:rFonts w:eastAsia="Verdana" w:cs="Verdana"/>
          <w:szCs w:val="18"/>
          <w:shd w:val="clear" w:color="auto" w:fill="F0F0F0"/>
        </w:rPr>
        <w:t xml:space="preserve">Maintaining Intranet Leader position for best practice sharing throughout Europe, Intranet development and upgrades. </w:t>
      </w:r>
    </w:p>
    <w:p w:rsidR="00027E89" w:rsidRPr="00872C6C" w:rsidRDefault="0050473E" w:rsidP="0050473E">
      <w:pPr>
        <w:pStyle w:val="Heading2"/>
      </w:pPr>
      <w:proofErr w:type="spellStart"/>
      <w:r>
        <w:t>ComputaCenter</w:t>
      </w:r>
      <w:proofErr w:type="spellEnd"/>
    </w:p>
    <w:p w:rsidR="00027E89" w:rsidRPr="00872C6C" w:rsidRDefault="0050473E" w:rsidP="00027E89">
      <w:pPr>
        <w:pStyle w:val="Heading3-CV"/>
      </w:pPr>
      <w:r>
        <w:t>IT Support Engineer</w:t>
      </w:r>
    </w:p>
    <w:p w:rsidR="00027E89" w:rsidRPr="00872C6C" w:rsidRDefault="0050473E" w:rsidP="00027E89">
      <w:pPr>
        <w:pStyle w:val="Heading4"/>
      </w:pPr>
      <w:r>
        <w:t>August 2003</w:t>
      </w:r>
      <w:r w:rsidR="00027E89" w:rsidRPr="00872C6C">
        <w:t xml:space="preserve"> – </w:t>
      </w:r>
      <w:r>
        <w:t>March</w:t>
      </w:r>
      <w:r w:rsidR="00027E89" w:rsidRPr="00872C6C">
        <w:t xml:space="preserve"> 20</w:t>
      </w:r>
      <w:r>
        <w:t>04</w:t>
      </w:r>
    </w:p>
    <w:p w:rsidR="00027E89" w:rsidRPr="00872C6C" w:rsidRDefault="0050473E" w:rsidP="00027E89">
      <w:pPr>
        <w:pStyle w:val="BodyText"/>
      </w:pPr>
      <w:r>
        <w:rPr>
          <w:rFonts w:eastAsia="Verdana" w:cs="Verdana"/>
          <w:szCs w:val="18"/>
          <w:shd w:val="clear" w:color="auto" w:fill="F0F0F0"/>
        </w:rPr>
        <w:t>Various contract positions delivering IT support, maintenance or installation</w:t>
      </w:r>
      <w:r w:rsidR="00012FD5">
        <w:rPr>
          <w:rFonts w:eastAsia="Verdana" w:cs="Verdana"/>
          <w:szCs w:val="18"/>
          <w:shd w:val="clear" w:color="auto" w:fill="F0F0F0"/>
        </w:rPr>
        <w:t xml:space="preserve"> of business software and hardware. </w:t>
      </w:r>
    </w:p>
    <w:p w:rsidR="00027E89" w:rsidRPr="00872C6C" w:rsidRDefault="0050473E" w:rsidP="00027E89">
      <w:pPr>
        <w:pStyle w:val="Heading2"/>
      </w:pPr>
      <w:r>
        <w:t>EDS</w:t>
      </w:r>
    </w:p>
    <w:p w:rsidR="00027E89" w:rsidRPr="00872C6C" w:rsidRDefault="0050473E" w:rsidP="00027E89">
      <w:pPr>
        <w:pStyle w:val="Heading3-CV"/>
      </w:pPr>
      <w:r>
        <w:rPr>
          <w:rFonts w:eastAsia="Verdana" w:cs="Verdana"/>
          <w:szCs w:val="18"/>
          <w:shd w:val="clear" w:color="auto" w:fill="F0F0F0"/>
        </w:rPr>
        <w:t>IT Deployment team leader / Project manager</w:t>
      </w:r>
    </w:p>
    <w:p w:rsidR="00027E89" w:rsidRPr="00872C6C" w:rsidRDefault="0050473E" w:rsidP="00027E89">
      <w:pPr>
        <w:pStyle w:val="Heading4"/>
      </w:pPr>
      <w:r>
        <w:t>November 2002</w:t>
      </w:r>
      <w:r w:rsidR="00027E89" w:rsidRPr="00872C6C">
        <w:t xml:space="preserve"> – </w:t>
      </w:r>
      <w:r>
        <w:t>June</w:t>
      </w:r>
      <w:r w:rsidR="00027E89" w:rsidRPr="00872C6C">
        <w:t xml:space="preserve"> 20</w:t>
      </w:r>
      <w:r>
        <w:t>03</w:t>
      </w:r>
    </w:p>
    <w:p w:rsidR="00027E89" w:rsidRPr="00872C6C" w:rsidRDefault="0050473E" w:rsidP="00027E89">
      <w:pPr>
        <w:pStyle w:val="BodyText"/>
      </w:pPr>
      <w:r>
        <w:rPr>
          <w:rFonts w:eastAsia="Verdana" w:cs="Verdana"/>
          <w:szCs w:val="18"/>
          <w:shd w:val="clear" w:color="auto" w:fill="F0F0F0"/>
        </w:rPr>
        <w:t xml:space="preserve">IT </w:t>
      </w:r>
      <w:r w:rsidR="00012FD5">
        <w:rPr>
          <w:rFonts w:eastAsia="Verdana" w:cs="Verdana"/>
          <w:szCs w:val="18"/>
          <w:shd w:val="clear" w:color="auto" w:fill="F0F0F0"/>
        </w:rPr>
        <w:t>hardware and software</w:t>
      </w:r>
      <w:r>
        <w:rPr>
          <w:rFonts w:eastAsia="Verdana" w:cs="Verdana"/>
          <w:szCs w:val="18"/>
          <w:shd w:val="clear" w:color="auto" w:fill="F0F0F0"/>
        </w:rPr>
        <w:t xml:space="preserve"> deployment for General Motors </w:t>
      </w:r>
      <w:r w:rsidR="00012FD5">
        <w:rPr>
          <w:rFonts w:eastAsia="Verdana" w:cs="Verdana"/>
          <w:szCs w:val="18"/>
          <w:shd w:val="clear" w:color="auto" w:fill="F0F0F0"/>
        </w:rPr>
        <w:t>across multiple sites</w:t>
      </w:r>
      <w:r>
        <w:rPr>
          <w:rFonts w:eastAsia="Verdana" w:cs="Verdana"/>
          <w:szCs w:val="18"/>
          <w:shd w:val="clear" w:color="auto" w:fill="F0F0F0"/>
        </w:rPr>
        <w:t>. Team leadership and proj</w:t>
      </w:r>
      <w:r w:rsidR="00012FD5">
        <w:rPr>
          <w:rFonts w:eastAsia="Verdana" w:cs="Verdana"/>
          <w:szCs w:val="18"/>
          <w:shd w:val="clear" w:color="auto" w:fill="F0F0F0"/>
        </w:rPr>
        <w:t xml:space="preserve">ect management responsibilities to ensure delivery was achieved ahead of time and under budget. </w:t>
      </w:r>
    </w:p>
    <w:p w:rsidR="008071C3" w:rsidRPr="00027E89" w:rsidRDefault="008071C3" w:rsidP="00027E89">
      <w:pPr>
        <w:pStyle w:val="Heading2"/>
      </w:pPr>
    </w:p>
    <w:sectPr w:rsidR="008071C3" w:rsidRPr="00027E89" w:rsidSect="00931EB9">
      <w:headerReference w:type="even" r:id="rId7"/>
      <w:headerReference w:type="default" r:id="rId8"/>
      <w:footerReference w:type="even" r:id="rId9"/>
      <w:footerReference w:type="default" r:id="rId10"/>
      <w:headerReference w:type="first" r:id="rId11"/>
      <w:footerReference w:type="first" r:id="rId12"/>
      <w:type w:val="continuous"/>
      <w:pgSz w:w="11906" w:h="16838" w:code="9"/>
      <w:pgMar w:top="2523" w:right="1021" w:bottom="1134" w:left="1021" w:header="1021" w:footer="709" w:gutter="0"/>
      <w:cols w:num="2"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3153" w:rsidRPr="00872C6C" w:rsidRDefault="00383153" w:rsidP="0056669A">
      <w:pPr>
        <w:spacing w:after="0"/>
      </w:pPr>
      <w:r w:rsidRPr="00872C6C">
        <w:separator/>
      </w:r>
    </w:p>
  </w:endnote>
  <w:endnote w:type="continuationSeparator" w:id="0">
    <w:p w:rsidR="00383153" w:rsidRPr="00872C6C" w:rsidRDefault="00383153" w:rsidP="0056669A">
      <w:pPr>
        <w:spacing w:after="0"/>
      </w:pPr>
      <w:r w:rsidRPr="00872C6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1A4F" w:rsidRDefault="00F61A4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5D6B" w:rsidRPr="00872C6C" w:rsidRDefault="00383153" w:rsidP="000D5FE9">
    <w:pPr>
      <w:pStyle w:val="Footer"/>
      <w:tabs>
        <w:tab w:val="clear" w:pos="4513"/>
        <w:tab w:val="clear" w:pos="9026"/>
        <w:tab w:val="right" w:pos="9866"/>
      </w:tabs>
      <w:rPr>
        <w:color w:val="5E6A71" w:themeColor="text2"/>
      </w:rPr>
    </w:pPr>
    <w:r>
      <w:fldChar w:fldCharType="begin"/>
    </w:r>
    <w:r>
      <w:instrText xml:space="preserve"> DOCPROPERTY  DocOnBehalfOfLogo  \* MERGEFORMAT </w:instrText>
    </w:r>
    <w:r>
      <w:fldChar w:fldCharType="separate"/>
    </w:r>
    <w:r w:rsidR="00872C6C">
      <w:t>Turner &amp; Townsend</w:t>
    </w:r>
    <w:r>
      <w:fldChar w:fldCharType="end"/>
    </w:r>
    <w:r w:rsidR="003D5D6B" w:rsidRPr="00872C6C">
      <w:tab/>
    </w:r>
    <w:r w:rsidR="003D5D6B" w:rsidRPr="00872C6C">
      <w:rPr>
        <w:color w:val="5E6A71" w:themeColor="text2"/>
      </w:rPr>
      <w:fldChar w:fldCharType="begin"/>
    </w:r>
    <w:r w:rsidR="00315724" w:rsidRPr="00872C6C">
      <w:rPr>
        <w:color w:val="5E6A71" w:themeColor="text2"/>
      </w:rPr>
      <w:instrText xml:space="preserve"> PAGE  \# "00"</w:instrText>
    </w:r>
    <w:r w:rsidR="003D5D6B" w:rsidRPr="00872C6C">
      <w:rPr>
        <w:color w:val="5E6A71" w:themeColor="text2"/>
      </w:rPr>
      <w:instrText xml:space="preserve">  \* MERGEFORMAT </w:instrText>
    </w:r>
    <w:r w:rsidR="003D5D6B" w:rsidRPr="00872C6C">
      <w:rPr>
        <w:color w:val="5E6A71" w:themeColor="text2"/>
      </w:rPr>
      <w:fldChar w:fldCharType="separate"/>
    </w:r>
    <w:r w:rsidR="00A56101">
      <w:rPr>
        <w:noProof/>
        <w:color w:val="5E6A71" w:themeColor="text2"/>
      </w:rPr>
      <w:t>02</w:t>
    </w:r>
    <w:r w:rsidR="003D5D6B" w:rsidRPr="00872C6C">
      <w:rPr>
        <w:color w:val="5E6A71" w:themeColor="text2"/>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720B" w:rsidRPr="00872C6C" w:rsidRDefault="0057720B" w:rsidP="002E62B4">
    <w:pPr>
      <w:pStyle w:val="Footer"/>
      <w:tabs>
        <w:tab w:val="clear" w:pos="4513"/>
        <w:tab w:val="clear" w:pos="9026"/>
        <w:tab w:val="right" w:pos="9866"/>
      </w:tabs>
      <w:rPr>
        <w:color w:val="5E6A71" w:themeColor="text2"/>
      </w:rPr>
    </w:pPr>
    <w:proofErr w:type="gramStart"/>
    <w:r w:rsidRPr="00872C6C">
      <w:rPr>
        <w:b w:val="0"/>
      </w:rPr>
      <w:t>making</w:t>
    </w:r>
    <w:proofErr w:type="gramEnd"/>
    <w:r w:rsidRPr="00872C6C">
      <w:rPr>
        <w:b w:val="0"/>
      </w:rPr>
      <w:t xml:space="preserve"> the</w:t>
    </w:r>
    <w:r w:rsidRPr="00872C6C">
      <w:t xml:space="preserve"> difference</w:t>
    </w:r>
    <w:r w:rsidRPr="00872C6C">
      <w:tab/>
      <w:t xml:space="preserve"> </w:t>
    </w:r>
    <w:r w:rsidR="00383153">
      <w:fldChar w:fldCharType="begin"/>
    </w:r>
    <w:r w:rsidR="00383153">
      <w:instrText xml:space="preserve"> DOCPROPERTY  DocCreationDate  \* MERGEFORMAT </w:instrText>
    </w:r>
    <w:r w:rsidR="00383153">
      <w:fldChar w:fldCharType="separate"/>
    </w:r>
    <w:r w:rsidR="00872C6C">
      <w:t>23 November 2016</w:t>
    </w:r>
    <w:r w:rsidR="00383153">
      <w:fldChar w:fldCharType="end"/>
    </w:r>
    <w:r w:rsidRPr="00872C6C">
      <w:t xml:space="preserve">     </w:t>
    </w:r>
    <w:r w:rsidRPr="00872C6C">
      <w:rPr>
        <w:color w:val="5E6A71" w:themeColor="text2"/>
      </w:rPr>
      <w:fldChar w:fldCharType="begin"/>
    </w:r>
    <w:r w:rsidR="00315724" w:rsidRPr="00872C6C">
      <w:rPr>
        <w:color w:val="5E6A71" w:themeColor="text2"/>
      </w:rPr>
      <w:instrText xml:space="preserve"> PAGE  \# "00"</w:instrText>
    </w:r>
    <w:r w:rsidRPr="00872C6C">
      <w:rPr>
        <w:color w:val="5E6A71" w:themeColor="text2"/>
      </w:rPr>
      <w:instrText xml:space="preserve">  \* MERGEFORMAT </w:instrText>
    </w:r>
    <w:r w:rsidRPr="00872C6C">
      <w:rPr>
        <w:color w:val="5E6A71" w:themeColor="text2"/>
      </w:rPr>
      <w:fldChar w:fldCharType="separate"/>
    </w:r>
    <w:r w:rsidR="00E11FCF">
      <w:rPr>
        <w:noProof/>
        <w:color w:val="5E6A71" w:themeColor="text2"/>
      </w:rPr>
      <w:t>01</w:t>
    </w:r>
    <w:r w:rsidRPr="00872C6C">
      <w:rPr>
        <w:color w:val="5E6A71" w:themeColor="text2"/>
      </w:rPr>
      <w:fldChar w:fldCharType="end"/>
    </w:r>
  </w:p>
  <w:p w:rsidR="00AD0CD2" w:rsidRPr="00872C6C" w:rsidRDefault="00AD0CD2" w:rsidP="00AD0CD2">
    <w:pPr>
      <w:pStyle w:val="FilePathinFooter"/>
      <w:rPr>
        <w:szCs w:val="10"/>
      </w:rPr>
    </w:pPr>
    <w:r w:rsidRPr="00872C6C">
      <w:rPr>
        <w:szCs w:val="10"/>
      </w:rPr>
      <w:fldChar w:fldCharType="begin"/>
    </w:r>
    <w:r w:rsidRPr="00872C6C">
      <w:rPr>
        <w:szCs w:val="10"/>
      </w:rPr>
      <w:instrText xml:space="preserve"> FILENAME  \* Upper \p  \* MERGEFORMAT </w:instrText>
    </w:r>
    <w:r w:rsidRPr="00872C6C">
      <w:rPr>
        <w:szCs w:val="10"/>
      </w:rPr>
      <w:fldChar w:fldCharType="separate"/>
    </w:r>
    <w:r w:rsidR="00872C6C">
      <w:rPr>
        <w:caps w:val="0"/>
        <w:noProof/>
        <w:szCs w:val="10"/>
      </w:rPr>
      <w:t>DOCUMENT2</w:t>
    </w:r>
    <w:r w:rsidRPr="00872C6C">
      <w:rPr>
        <w:szCs w:val="1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3153" w:rsidRPr="00872C6C" w:rsidRDefault="00383153" w:rsidP="0056669A">
      <w:pPr>
        <w:spacing w:after="0"/>
      </w:pPr>
      <w:r w:rsidRPr="00872C6C">
        <w:separator/>
      </w:r>
    </w:p>
  </w:footnote>
  <w:footnote w:type="continuationSeparator" w:id="0">
    <w:p w:rsidR="00383153" w:rsidRPr="00872C6C" w:rsidRDefault="00383153" w:rsidP="0056669A">
      <w:pPr>
        <w:spacing w:after="0"/>
      </w:pPr>
      <w:r w:rsidRPr="00872C6C">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1A4F" w:rsidRDefault="00F61A4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49B5" w:rsidRPr="00872C6C" w:rsidRDefault="009745CA" w:rsidP="00B949B5">
    <w:pPr>
      <w:pStyle w:val="SupportingHeading"/>
    </w:pPr>
    <w:fldSimple w:instr=" DOCPROPERTY  DocName  \* MERGEFORMAT ">
      <w:r w:rsidR="00872C6C">
        <w:t>Simon Philpott</w:t>
      </w:r>
    </w:fldSimple>
  </w:p>
  <w:p w:rsidR="00B949B5" w:rsidRPr="00872C6C" w:rsidRDefault="00B949B5" w:rsidP="00B949B5">
    <w:pPr>
      <w:pStyle w:val="NoSpacing"/>
    </w:pPr>
  </w:p>
  <w:p w:rsidR="00B949B5" w:rsidRPr="00872C6C" w:rsidRDefault="00B949B5" w:rsidP="00B949B5">
    <w:pPr>
      <w:pStyle w:val="NoSpacing"/>
    </w:pPr>
  </w:p>
  <w:p w:rsidR="00B949B5" w:rsidRPr="00872C6C" w:rsidRDefault="00B949B5" w:rsidP="00B949B5">
    <w:pPr>
      <w:pStyle w:val="NoSpacing"/>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1959" w:rsidRPr="00872C6C" w:rsidRDefault="008D1959" w:rsidP="000A7057">
    <w:pPr>
      <w:pStyle w:val="ChapterTitle"/>
    </w:pPr>
    <w:bookmarkStart w:id="0" w:name="CVName"/>
    <w:r w:rsidRPr="00872C6C">
      <w:t>C</w:t>
    </w:r>
    <w:r w:rsidR="00762FD3" w:rsidRPr="00872C6C">
      <w:t>V</w:t>
    </w:r>
    <w:bookmarkEnd w:id="0"/>
  </w:p>
  <w:p w:rsidR="008D1959" w:rsidRDefault="00383153" w:rsidP="008D1959">
    <w:pPr>
      <w:pStyle w:val="SupportingHeading"/>
    </w:pPr>
    <w:r>
      <w:fldChar w:fldCharType="begin"/>
    </w:r>
    <w:r>
      <w:instrText xml:space="preserve"> DOCPROPERTY  DocName  \* MERGEFORMAT </w:instrText>
    </w:r>
    <w:r>
      <w:fldChar w:fldCharType="separate"/>
    </w:r>
    <w:r w:rsidR="00872C6C">
      <w:t>Simon Philpott</w:t>
    </w:r>
    <w:r>
      <w:fldChar w:fldCharType="end"/>
    </w:r>
  </w:p>
  <w:p w:rsidR="00F61A4F" w:rsidRPr="00F61A4F" w:rsidRDefault="00F61A4F" w:rsidP="00F61A4F">
    <w:pPr>
      <w:spacing w:after="0"/>
    </w:pPr>
  </w:p>
  <w:p w:rsidR="000A7057" w:rsidRPr="00872C6C" w:rsidRDefault="00F61A4F" w:rsidP="000A7057">
    <w:pPr>
      <w:pStyle w:val="NoSpacing"/>
    </w:pPr>
    <w:r>
      <w:t>e: simonphilpottwork@gmail.com</w:t>
    </w:r>
  </w:p>
  <w:p w:rsidR="0057720B" w:rsidRDefault="00762FD3" w:rsidP="000A7057">
    <w:pPr>
      <w:pStyle w:val="HeadingLine"/>
    </w:pPr>
    <w:r w:rsidRPr="00872C6C">
      <w:rPr>
        <w:noProof/>
        <w:lang w:eastAsia="en-GB"/>
      </w:rPr>
      <mc:AlternateContent>
        <mc:Choice Requires="wps">
          <w:drawing>
            <wp:anchor distT="0" distB="0" distL="114300" distR="114300" simplePos="0" relativeHeight="251685888" behindDoc="0" locked="0" layoutInCell="1" allowOverlap="1" wp14:anchorId="237A625C" wp14:editId="291C2D61">
              <wp:simplePos x="0" y="0"/>
              <wp:positionH relativeFrom="column">
                <wp:posOffset>2628265</wp:posOffset>
              </wp:positionH>
              <wp:positionV relativeFrom="paragraph">
                <wp:posOffset>247015</wp:posOffset>
              </wp:positionV>
              <wp:extent cx="523875" cy="7089775"/>
              <wp:effectExtent l="0" t="0" r="9525" b="0"/>
              <wp:wrapSquare wrapText="bothSides"/>
              <wp:docPr id="16" name="CVSpacer"/>
              <wp:cNvGraphicFramePr/>
              <a:graphic xmlns:a="http://schemas.openxmlformats.org/drawingml/2006/main">
                <a:graphicData uri="http://schemas.microsoft.com/office/word/2010/wordprocessingShape">
                  <wps:wsp>
                    <wps:cNvSpPr/>
                    <wps:spPr>
                      <a:xfrm>
                        <a:off x="0" y="0"/>
                        <a:ext cx="523875" cy="7089775"/>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72C6C" w:rsidRPr="00872C6C" w:rsidRDefault="00872C6C" w:rsidP="00872C6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7A625C" id="CVSpacer" o:spid="_x0000_s1026" style="position:absolute;margin-left:206.95pt;margin-top:19.45pt;width:41.25pt;height:558.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" fillcolor="white [3214]" stroked="f" strokeweight="2pt">
              <v:textbox>
                <w:txbxContent>
                  <w:p w:rsidR="00872C6C" w:rsidRPr="00872C6C" w:rsidRDefault="00872C6C" w:rsidP="00872C6C">
                    <w:pPr>
                      <w:jc w:val="center"/>
                    </w:pPr>
                  </w:p>
                </w:txbxContent>
              </v:textbox>
              <w10:wrap type="square"/>
            </v:rect>
          </w:pict>
        </mc:Fallback>
      </mc:AlternateContent>
    </w:r>
    <w:proofErr w:type="gramStart"/>
    <w:r w:rsidR="00F61A4F">
      <w:t>t</w:t>
    </w:r>
    <w:proofErr w:type="gramEnd"/>
    <w:r w:rsidR="00F61A4F">
      <w:t>: 07890369861</w:t>
    </w:r>
  </w:p>
  <w:p w:rsidR="00F61A4F" w:rsidRPr="00872C6C" w:rsidRDefault="00F61A4F" w:rsidP="000A7057">
    <w:pPr>
      <w:pStyle w:val="HeadingLine"/>
    </w:pPr>
    <w:r>
      <w:t>38 Oak Crescent, Leeds LS25 1PN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368E5E2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532419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8E8EFB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84C81D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DA6E0F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EA6791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BC8546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B8C1B8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686ED8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C2C5E30"/>
    <w:lvl w:ilvl="0">
      <w:start w:val="1"/>
      <w:numFmt w:val="bullet"/>
      <w:pStyle w:val="ListBullet"/>
      <w:lvlText w:val=""/>
      <w:lvlJc w:val="left"/>
      <w:pPr>
        <w:tabs>
          <w:tab w:val="num" w:pos="284"/>
        </w:tabs>
        <w:ind w:left="284" w:hanging="284"/>
      </w:pPr>
      <w:rPr>
        <w:rFonts w:ascii="Wingdings" w:hAnsi="Wingdings" w:hint="default"/>
        <w:color w:val="009FDA" w:themeColor="accent2"/>
      </w:rPr>
    </w:lvl>
  </w:abstractNum>
  <w:abstractNum w:abstractNumId="10" w15:restartNumberingAfterBreak="0">
    <w:nsid w:val="6E126DCE"/>
    <w:multiLevelType w:val="hybridMultilevel"/>
    <w:tmpl w:val="E68AEBBA"/>
    <w:lvl w:ilvl="0" w:tplc="B4640090">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num>
  <w:num w:numId="12">
    <w:abstractNumId w:val="9"/>
    <w:lvlOverride w:ilvl="0">
      <w:startOverride w:val="1"/>
    </w:lvlOverride>
  </w:num>
  <w:num w:numId="13">
    <w:abstractNumId w:val="9"/>
    <w:lvlOverride w:ilvl="0">
      <w:startOverride w:val="1"/>
    </w:lvlOverride>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LockTheme/>
  <w:styleLockQFSet/>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2C6C"/>
    <w:rsid w:val="00010D00"/>
    <w:rsid w:val="00012FD5"/>
    <w:rsid w:val="00026DB8"/>
    <w:rsid w:val="00027E89"/>
    <w:rsid w:val="000631A8"/>
    <w:rsid w:val="0006441E"/>
    <w:rsid w:val="000A6CEC"/>
    <w:rsid w:val="000A7057"/>
    <w:rsid w:val="000A74D3"/>
    <w:rsid w:val="000D5FE9"/>
    <w:rsid w:val="000F0F84"/>
    <w:rsid w:val="000F47EC"/>
    <w:rsid w:val="00125A67"/>
    <w:rsid w:val="00126231"/>
    <w:rsid w:val="00145C68"/>
    <w:rsid w:val="00165AA2"/>
    <w:rsid w:val="00173502"/>
    <w:rsid w:val="00184EAD"/>
    <w:rsid w:val="00196DEF"/>
    <w:rsid w:val="001B000A"/>
    <w:rsid w:val="001D2329"/>
    <w:rsid w:val="001E1AA1"/>
    <w:rsid w:val="00212821"/>
    <w:rsid w:val="0021502B"/>
    <w:rsid w:val="0021663B"/>
    <w:rsid w:val="00216DAC"/>
    <w:rsid w:val="002356C1"/>
    <w:rsid w:val="00267EE3"/>
    <w:rsid w:val="00270649"/>
    <w:rsid w:val="00274188"/>
    <w:rsid w:val="002C0CB0"/>
    <w:rsid w:val="002C3D3B"/>
    <w:rsid w:val="002D1533"/>
    <w:rsid w:val="002D4220"/>
    <w:rsid w:val="002E62B4"/>
    <w:rsid w:val="002F2D29"/>
    <w:rsid w:val="00305E44"/>
    <w:rsid w:val="00315724"/>
    <w:rsid w:val="00320EF7"/>
    <w:rsid w:val="003407B6"/>
    <w:rsid w:val="0034407C"/>
    <w:rsid w:val="003624E3"/>
    <w:rsid w:val="00373850"/>
    <w:rsid w:val="00383153"/>
    <w:rsid w:val="003A36C1"/>
    <w:rsid w:val="003B1B51"/>
    <w:rsid w:val="003C216D"/>
    <w:rsid w:val="003C6D0E"/>
    <w:rsid w:val="003D5D6B"/>
    <w:rsid w:val="003E3363"/>
    <w:rsid w:val="00400FED"/>
    <w:rsid w:val="004118E6"/>
    <w:rsid w:val="0042700B"/>
    <w:rsid w:val="004273F6"/>
    <w:rsid w:val="00435BA0"/>
    <w:rsid w:val="00441AB4"/>
    <w:rsid w:val="004445A2"/>
    <w:rsid w:val="004723EC"/>
    <w:rsid w:val="004825DB"/>
    <w:rsid w:val="004835DD"/>
    <w:rsid w:val="00496D2D"/>
    <w:rsid w:val="004A0B20"/>
    <w:rsid w:val="004B2218"/>
    <w:rsid w:val="0050473E"/>
    <w:rsid w:val="00536938"/>
    <w:rsid w:val="00537860"/>
    <w:rsid w:val="00541450"/>
    <w:rsid w:val="00563820"/>
    <w:rsid w:val="0056669A"/>
    <w:rsid w:val="00570A2F"/>
    <w:rsid w:val="0057720B"/>
    <w:rsid w:val="00583AE3"/>
    <w:rsid w:val="005C725B"/>
    <w:rsid w:val="005D63C3"/>
    <w:rsid w:val="005D6CC5"/>
    <w:rsid w:val="005E3C22"/>
    <w:rsid w:val="005F2C54"/>
    <w:rsid w:val="005F3412"/>
    <w:rsid w:val="0060639A"/>
    <w:rsid w:val="00615C78"/>
    <w:rsid w:val="006426E1"/>
    <w:rsid w:val="006628EF"/>
    <w:rsid w:val="00664DE3"/>
    <w:rsid w:val="00666F54"/>
    <w:rsid w:val="00671912"/>
    <w:rsid w:val="006A1EE4"/>
    <w:rsid w:val="006B0C6C"/>
    <w:rsid w:val="006D09B9"/>
    <w:rsid w:val="006D2BC4"/>
    <w:rsid w:val="006E47C4"/>
    <w:rsid w:val="00720CAE"/>
    <w:rsid w:val="00722925"/>
    <w:rsid w:val="00753C4E"/>
    <w:rsid w:val="00757FA6"/>
    <w:rsid w:val="00762FD3"/>
    <w:rsid w:val="0076596E"/>
    <w:rsid w:val="00771687"/>
    <w:rsid w:val="00772F13"/>
    <w:rsid w:val="00783C53"/>
    <w:rsid w:val="007A2A6D"/>
    <w:rsid w:val="007B5C13"/>
    <w:rsid w:val="007E387D"/>
    <w:rsid w:val="007E3FCF"/>
    <w:rsid w:val="007F4C84"/>
    <w:rsid w:val="008071C3"/>
    <w:rsid w:val="0085392D"/>
    <w:rsid w:val="00872C6C"/>
    <w:rsid w:val="00885049"/>
    <w:rsid w:val="00892457"/>
    <w:rsid w:val="008A583F"/>
    <w:rsid w:val="008B1A3B"/>
    <w:rsid w:val="008C0926"/>
    <w:rsid w:val="008C24FC"/>
    <w:rsid w:val="008D1959"/>
    <w:rsid w:val="008D73BC"/>
    <w:rsid w:val="00902A29"/>
    <w:rsid w:val="00914FAA"/>
    <w:rsid w:val="00921FBB"/>
    <w:rsid w:val="00931EB9"/>
    <w:rsid w:val="0096328D"/>
    <w:rsid w:val="009745CA"/>
    <w:rsid w:val="00980965"/>
    <w:rsid w:val="00983B3E"/>
    <w:rsid w:val="009930A0"/>
    <w:rsid w:val="0099544C"/>
    <w:rsid w:val="009B6F16"/>
    <w:rsid w:val="009C3E3E"/>
    <w:rsid w:val="00A00042"/>
    <w:rsid w:val="00A022A2"/>
    <w:rsid w:val="00A05B91"/>
    <w:rsid w:val="00A10EE3"/>
    <w:rsid w:val="00A15055"/>
    <w:rsid w:val="00A2724F"/>
    <w:rsid w:val="00A329D9"/>
    <w:rsid w:val="00A56101"/>
    <w:rsid w:val="00A626B0"/>
    <w:rsid w:val="00A6556B"/>
    <w:rsid w:val="00A719A9"/>
    <w:rsid w:val="00A7383F"/>
    <w:rsid w:val="00A96FDC"/>
    <w:rsid w:val="00AA35C5"/>
    <w:rsid w:val="00AD0CD2"/>
    <w:rsid w:val="00AE2CAE"/>
    <w:rsid w:val="00AE4EA8"/>
    <w:rsid w:val="00AF3C67"/>
    <w:rsid w:val="00AF7FCE"/>
    <w:rsid w:val="00B03771"/>
    <w:rsid w:val="00B3575C"/>
    <w:rsid w:val="00B3769F"/>
    <w:rsid w:val="00B472A5"/>
    <w:rsid w:val="00B70804"/>
    <w:rsid w:val="00B80519"/>
    <w:rsid w:val="00B86C74"/>
    <w:rsid w:val="00B949B5"/>
    <w:rsid w:val="00B952C7"/>
    <w:rsid w:val="00BB45CD"/>
    <w:rsid w:val="00BB63C9"/>
    <w:rsid w:val="00BD40F2"/>
    <w:rsid w:val="00BE6BA6"/>
    <w:rsid w:val="00C2198B"/>
    <w:rsid w:val="00C4014A"/>
    <w:rsid w:val="00C757E7"/>
    <w:rsid w:val="00CB32B4"/>
    <w:rsid w:val="00CB5A5E"/>
    <w:rsid w:val="00CB7DC5"/>
    <w:rsid w:val="00CE54AA"/>
    <w:rsid w:val="00D14570"/>
    <w:rsid w:val="00D20836"/>
    <w:rsid w:val="00D31432"/>
    <w:rsid w:val="00D331A9"/>
    <w:rsid w:val="00D36F69"/>
    <w:rsid w:val="00D5097A"/>
    <w:rsid w:val="00D65211"/>
    <w:rsid w:val="00D720CB"/>
    <w:rsid w:val="00D77204"/>
    <w:rsid w:val="00D9618D"/>
    <w:rsid w:val="00D97FA1"/>
    <w:rsid w:val="00DA2B84"/>
    <w:rsid w:val="00DC00DC"/>
    <w:rsid w:val="00DE505E"/>
    <w:rsid w:val="00E027A7"/>
    <w:rsid w:val="00E04BD2"/>
    <w:rsid w:val="00E11F2B"/>
    <w:rsid w:val="00E11FCF"/>
    <w:rsid w:val="00E20D83"/>
    <w:rsid w:val="00E213D2"/>
    <w:rsid w:val="00E24B30"/>
    <w:rsid w:val="00E3011C"/>
    <w:rsid w:val="00E518CC"/>
    <w:rsid w:val="00E568DF"/>
    <w:rsid w:val="00EA34C9"/>
    <w:rsid w:val="00EA5201"/>
    <w:rsid w:val="00EB1678"/>
    <w:rsid w:val="00F05723"/>
    <w:rsid w:val="00F20198"/>
    <w:rsid w:val="00F21DFC"/>
    <w:rsid w:val="00F54E6D"/>
    <w:rsid w:val="00F61A4F"/>
    <w:rsid w:val="00F942E2"/>
    <w:rsid w:val="00FA6621"/>
    <w:rsid w:val="00FC5EB1"/>
    <w:rsid w:val="00FC5FC0"/>
    <w:rsid w:val="00FD6FCE"/>
    <w:rsid w:val="00FF334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EE8F2EE-1BB2-4D21-BE54-8D9CC3F68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3" w:qFormat="1"/>
    <w:lsdException w:name="heading 2" w:semiHidden="1" w:uiPriority="4" w:unhideWhenUsed="1" w:qFormat="1"/>
    <w:lsdException w:name="heading 3" w:semiHidden="1" w:uiPriority="9" w:unhideWhenUsed="1" w:qFormat="1"/>
    <w:lsdException w:name="heading 4" w:semiHidden="1" w:uiPriority="4" w:unhideWhenUsed="1" w:qFormat="1"/>
    <w:lsdException w:name="heading 5" w:semiHidden="1" w:uiPriority="9" w:unhideWhenUsed="1"/>
    <w:lsdException w:name="heading 6" w:semiHidden="1" w:uiPriority="19"/>
    <w:lsdException w:name="heading 7" w:semiHidden="1" w:uiPriority="19" w:qFormat="1"/>
    <w:lsdException w:name="heading 8" w:semiHidden="1" w:uiPriority="19" w:qFormat="1"/>
    <w:lsdException w:name="heading 9" w:semiHidden="1" w:uiPriority="1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uiPriority="1" w:unhideWhenUsed="1" w:qFormat="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lsdException w:name="Closing" w:semiHidden="1"/>
    <w:lsdException w:name="Signature" w:semiHidden="1"/>
    <w:lsdException w:name="Default Paragraph Font" w:semiHidden="1" w:uiPriority="1" w:unhideWhenUsed="1"/>
    <w:lsdException w:name="Body Text" w:semiHidden="1" w:uiPriority="0" w:unhideWhenUsed="1" w:qFormat="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lsdException w:name="Salutation" w:semiHidden="1"/>
    <w:lsdException w:name="Date" w:semiHidden="1" w:unhideWhenUsed="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semiHidden="1" w:uiPriority="22"/>
    <w:lsdException w:name="Emphasis"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uiPriority="31"/>
    <w:lsdException w:name="Intense Reference" w:semiHidden="1" w:uiPriority="32"/>
    <w:lsdException w:name="Book Title" w:uiPriority="33"/>
    <w:lsdException w:name="Bibliography" w:semiHidden="1" w:uiPriority="37"/>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5"/>
    <w:qFormat/>
    <w:rsid w:val="00E027A7"/>
    <w:pPr>
      <w:spacing w:after="240" w:line="240" w:lineRule="auto"/>
    </w:pPr>
    <w:rPr>
      <w:rFonts w:ascii="Verdana" w:hAnsi="Verdana"/>
      <w:color w:val="5E6A71" w:themeColor="text2"/>
      <w:sz w:val="18"/>
    </w:rPr>
  </w:style>
  <w:style w:type="paragraph" w:styleId="Heading1">
    <w:name w:val="heading 1"/>
    <w:next w:val="Normal"/>
    <w:link w:val="Heading1Char"/>
    <w:uiPriority w:val="3"/>
    <w:qFormat/>
    <w:rsid w:val="000A7057"/>
    <w:pPr>
      <w:spacing w:after="120" w:line="240" w:lineRule="auto"/>
      <w:outlineLvl w:val="0"/>
    </w:pPr>
    <w:rPr>
      <w:rFonts w:ascii="Verdana" w:eastAsiaTheme="majorEastAsia" w:hAnsi="Verdana" w:cstheme="majorBidi"/>
      <w:b/>
      <w:bCs/>
      <w:color w:val="1E4479" w:themeColor="accent1"/>
    </w:rPr>
  </w:style>
  <w:style w:type="paragraph" w:styleId="Heading2">
    <w:name w:val="heading 2"/>
    <w:next w:val="BodyText"/>
    <w:link w:val="Heading2Char"/>
    <w:uiPriority w:val="4"/>
    <w:qFormat/>
    <w:rsid w:val="008A583F"/>
    <w:pPr>
      <w:spacing w:after="120" w:line="240" w:lineRule="auto"/>
      <w:outlineLvl w:val="1"/>
    </w:pPr>
    <w:rPr>
      <w:rFonts w:ascii="Verdana" w:eastAsiaTheme="majorEastAsia" w:hAnsi="Verdana" w:cstheme="majorBidi"/>
      <w:b/>
      <w:bCs/>
      <w:color w:val="009FDA" w:themeColor="accent2"/>
      <w:sz w:val="20"/>
    </w:rPr>
  </w:style>
  <w:style w:type="paragraph" w:styleId="Heading3">
    <w:name w:val="heading 3"/>
    <w:next w:val="BodyText"/>
    <w:link w:val="Heading3Char"/>
    <w:uiPriority w:val="4"/>
    <w:qFormat/>
    <w:rsid w:val="002C0CB0"/>
    <w:pPr>
      <w:spacing w:after="120" w:line="240" w:lineRule="auto"/>
      <w:outlineLvl w:val="2"/>
    </w:pPr>
    <w:rPr>
      <w:rFonts w:ascii="Verdana" w:eastAsiaTheme="majorEastAsia" w:hAnsi="Verdana" w:cstheme="majorBidi"/>
      <w:b/>
      <w:bCs/>
      <w:color w:val="5E6A71" w:themeColor="text2"/>
      <w:sz w:val="18"/>
    </w:rPr>
  </w:style>
  <w:style w:type="paragraph" w:styleId="Heading4">
    <w:name w:val="heading 4"/>
    <w:basedOn w:val="Heading5"/>
    <w:next w:val="BodyText"/>
    <w:link w:val="Heading4Char"/>
    <w:uiPriority w:val="4"/>
    <w:qFormat/>
    <w:rsid w:val="00305E44"/>
    <w:pPr>
      <w:keepLines w:val="0"/>
      <w:outlineLvl w:val="3"/>
    </w:pPr>
    <w:rPr>
      <w:iCs/>
    </w:rPr>
  </w:style>
  <w:style w:type="paragraph" w:styleId="Heading5">
    <w:name w:val="heading 5"/>
    <w:next w:val="BodyText"/>
    <w:link w:val="Heading5Char"/>
    <w:uiPriority w:val="19"/>
    <w:semiHidden/>
    <w:rsid w:val="008A583F"/>
    <w:pPr>
      <w:keepLines/>
      <w:spacing w:after="120" w:line="240" w:lineRule="auto"/>
      <w:outlineLvl w:val="4"/>
    </w:pPr>
    <w:rPr>
      <w:rFonts w:ascii="Verdana" w:eastAsiaTheme="majorEastAsia" w:hAnsi="Verdana" w:cstheme="majorBidi"/>
      <w:i/>
      <w:color w:val="5E6A71" w:themeColor="text2"/>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
    <w:rsid w:val="002C0CB0"/>
    <w:rPr>
      <w:rFonts w:ascii="Verdana" w:eastAsiaTheme="majorEastAsia" w:hAnsi="Verdana" w:cstheme="majorBidi"/>
      <w:b/>
      <w:bCs/>
      <w:color w:val="1E4479" w:themeColor="accent1"/>
    </w:rPr>
  </w:style>
  <w:style w:type="paragraph" w:customStyle="1" w:styleId="SupportingHeading">
    <w:name w:val="Supporting Heading"/>
    <w:basedOn w:val="Normal"/>
    <w:next w:val="Normal"/>
    <w:uiPriority w:val="15"/>
    <w:rsid w:val="00B949B5"/>
    <w:pPr>
      <w:spacing w:after="0"/>
    </w:pPr>
    <w:rPr>
      <w:sz w:val="28"/>
    </w:rPr>
  </w:style>
  <w:style w:type="character" w:customStyle="1" w:styleId="Heading2Char">
    <w:name w:val="Heading 2 Char"/>
    <w:basedOn w:val="DefaultParagraphFont"/>
    <w:link w:val="Heading2"/>
    <w:uiPriority w:val="4"/>
    <w:rsid w:val="008A583F"/>
    <w:rPr>
      <w:rFonts w:ascii="Verdana" w:eastAsiaTheme="majorEastAsia" w:hAnsi="Verdana" w:cstheme="majorBidi"/>
      <w:b/>
      <w:bCs/>
      <w:color w:val="009FDA" w:themeColor="accent2"/>
      <w:sz w:val="20"/>
    </w:rPr>
  </w:style>
  <w:style w:type="character" w:customStyle="1" w:styleId="Heading3Char">
    <w:name w:val="Heading 3 Char"/>
    <w:basedOn w:val="DefaultParagraphFont"/>
    <w:link w:val="Heading3"/>
    <w:uiPriority w:val="4"/>
    <w:rsid w:val="002C0CB0"/>
    <w:rPr>
      <w:rFonts w:ascii="Verdana" w:eastAsiaTheme="majorEastAsia" w:hAnsi="Verdana" w:cstheme="majorBidi"/>
      <w:b/>
      <w:bCs/>
      <w:color w:val="5E6A71" w:themeColor="text2"/>
      <w:sz w:val="18"/>
    </w:rPr>
  </w:style>
  <w:style w:type="character" w:customStyle="1" w:styleId="Heading4Char">
    <w:name w:val="Heading 4 Char"/>
    <w:basedOn w:val="DefaultParagraphFont"/>
    <w:link w:val="Heading4"/>
    <w:uiPriority w:val="4"/>
    <w:rsid w:val="00305E44"/>
    <w:rPr>
      <w:rFonts w:ascii="Verdana" w:eastAsiaTheme="majorEastAsia" w:hAnsi="Verdana" w:cstheme="majorBidi"/>
      <w:i/>
      <w:iCs/>
      <w:color w:val="5E6A71" w:themeColor="text2"/>
      <w:sz w:val="18"/>
    </w:rPr>
  </w:style>
  <w:style w:type="character" w:customStyle="1" w:styleId="Heading5Char">
    <w:name w:val="Heading 5 Char"/>
    <w:basedOn w:val="DefaultParagraphFont"/>
    <w:link w:val="Heading5"/>
    <w:uiPriority w:val="19"/>
    <w:semiHidden/>
    <w:rsid w:val="003407B6"/>
    <w:rPr>
      <w:rFonts w:ascii="Verdana" w:eastAsiaTheme="majorEastAsia" w:hAnsi="Verdana" w:cstheme="majorBidi"/>
      <w:i/>
      <w:color w:val="5E6A71" w:themeColor="text2"/>
      <w:sz w:val="18"/>
    </w:rPr>
  </w:style>
  <w:style w:type="paragraph" w:styleId="BodyText">
    <w:name w:val="Body Text"/>
    <w:basedOn w:val="Normal"/>
    <w:link w:val="BodyTextChar"/>
    <w:qFormat/>
    <w:rsid w:val="000A7057"/>
    <w:pPr>
      <w:spacing w:line="240" w:lineRule="atLeast"/>
    </w:pPr>
    <w:rPr>
      <w:spacing w:val="4"/>
    </w:rPr>
  </w:style>
  <w:style w:type="character" w:customStyle="1" w:styleId="BodyTextChar">
    <w:name w:val="Body Text Char"/>
    <w:basedOn w:val="DefaultParagraphFont"/>
    <w:link w:val="BodyText"/>
    <w:rsid w:val="000A7057"/>
    <w:rPr>
      <w:rFonts w:ascii="Verdana" w:hAnsi="Verdana"/>
      <w:color w:val="5E6A71" w:themeColor="text2"/>
      <w:spacing w:val="4"/>
      <w:sz w:val="18"/>
    </w:rPr>
  </w:style>
  <w:style w:type="paragraph" w:styleId="ListBullet">
    <w:name w:val="List Bullet"/>
    <w:basedOn w:val="Normal"/>
    <w:uiPriority w:val="1"/>
    <w:qFormat/>
    <w:rsid w:val="000A7057"/>
    <w:pPr>
      <w:numPr>
        <w:numId w:val="11"/>
      </w:numPr>
      <w:spacing w:after="120" w:line="240" w:lineRule="atLeast"/>
    </w:pPr>
    <w:rPr>
      <w:spacing w:val="4"/>
    </w:rPr>
  </w:style>
  <w:style w:type="paragraph" w:customStyle="1" w:styleId="HeadingLine">
    <w:name w:val="Heading Line"/>
    <w:uiPriority w:val="99"/>
    <w:semiHidden/>
    <w:rsid w:val="006A1EE4"/>
    <w:pPr>
      <w:pBdr>
        <w:bottom w:val="single" w:sz="4" w:space="1" w:color="5E6A71" w:themeColor="accent3"/>
      </w:pBdr>
    </w:pPr>
    <w:rPr>
      <w:rFonts w:ascii="Verdana" w:hAnsi="Verdana"/>
      <w:color w:val="5E6A71" w:themeColor="text2"/>
      <w:sz w:val="18"/>
    </w:rPr>
  </w:style>
  <w:style w:type="paragraph" w:styleId="Footer">
    <w:name w:val="footer"/>
    <w:basedOn w:val="Normal"/>
    <w:link w:val="FooterChar"/>
    <w:uiPriority w:val="99"/>
    <w:semiHidden/>
    <w:rsid w:val="00CB7DC5"/>
    <w:pPr>
      <w:pBdr>
        <w:top w:val="single" w:sz="4" w:space="8" w:color="5E6A71" w:themeColor="accent3"/>
      </w:pBdr>
      <w:tabs>
        <w:tab w:val="center" w:pos="4513"/>
        <w:tab w:val="right" w:pos="9026"/>
      </w:tabs>
      <w:spacing w:after="0"/>
    </w:pPr>
    <w:rPr>
      <w:b/>
      <w:color w:val="009FDA" w:themeColor="accent2"/>
      <w:sz w:val="16"/>
    </w:rPr>
  </w:style>
  <w:style w:type="character" w:customStyle="1" w:styleId="FooterChar">
    <w:name w:val="Footer Char"/>
    <w:basedOn w:val="DefaultParagraphFont"/>
    <w:link w:val="Footer"/>
    <w:uiPriority w:val="99"/>
    <w:semiHidden/>
    <w:rsid w:val="003407B6"/>
    <w:rPr>
      <w:rFonts w:ascii="Verdana" w:hAnsi="Verdana"/>
      <w:b/>
      <w:color w:val="009FDA" w:themeColor="accent2"/>
      <w:sz w:val="16"/>
    </w:rPr>
  </w:style>
  <w:style w:type="paragraph" w:styleId="Header">
    <w:name w:val="header"/>
    <w:basedOn w:val="Normal"/>
    <w:link w:val="HeaderChar"/>
    <w:uiPriority w:val="99"/>
    <w:semiHidden/>
    <w:rsid w:val="0056669A"/>
    <w:pPr>
      <w:tabs>
        <w:tab w:val="center" w:pos="4513"/>
        <w:tab w:val="right" w:pos="9026"/>
      </w:tabs>
      <w:spacing w:after="0"/>
    </w:pPr>
  </w:style>
  <w:style w:type="character" w:customStyle="1" w:styleId="HeaderChar">
    <w:name w:val="Header Char"/>
    <w:basedOn w:val="DefaultParagraphFont"/>
    <w:link w:val="Header"/>
    <w:uiPriority w:val="99"/>
    <w:semiHidden/>
    <w:rsid w:val="003407B6"/>
    <w:rPr>
      <w:rFonts w:ascii="Verdana" w:hAnsi="Verdana"/>
      <w:color w:val="5E6A71" w:themeColor="text2"/>
      <w:sz w:val="18"/>
    </w:rPr>
  </w:style>
  <w:style w:type="paragraph" w:customStyle="1" w:styleId="IntroductionText">
    <w:name w:val="Introduction Text"/>
    <w:basedOn w:val="Normal"/>
    <w:next w:val="BodyText"/>
    <w:uiPriority w:val="18"/>
    <w:semiHidden/>
    <w:qFormat/>
    <w:rsid w:val="0056669A"/>
    <w:rPr>
      <w:b/>
      <w:sz w:val="20"/>
    </w:rPr>
  </w:style>
  <w:style w:type="paragraph" w:styleId="Quote">
    <w:name w:val="Quote"/>
    <w:basedOn w:val="Normal"/>
    <w:next w:val="BodyText"/>
    <w:link w:val="QuoteChar"/>
    <w:qFormat/>
    <w:rsid w:val="008A583F"/>
    <w:pPr>
      <w:keepLines/>
      <w:pBdr>
        <w:top w:val="single" w:sz="18" w:space="8" w:color="009FDA" w:themeColor="accent2"/>
        <w:bottom w:val="single" w:sz="18" w:space="8" w:color="009FDA" w:themeColor="accent2"/>
      </w:pBdr>
      <w:spacing w:before="360" w:after="360"/>
      <w:contextualSpacing/>
    </w:pPr>
    <w:rPr>
      <w:i/>
      <w:iCs/>
      <w:color w:val="009FDA" w:themeColor="accent2"/>
      <w:sz w:val="24"/>
    </w:rPr>
  </w:style>
  <w:style w:type="character" w:customStyle="1" w:styleId="QuoteChar">
    <w:name w:val="Quote Char"/>
    <w:basedOn w:val="DefaultParagraphFont"/>
    <w:link w:val="Quote"/>
    <w:rsid w:val="008A583F"/>
    <w:rPr>
      <w:rFonts w:ascii="Verdana" w:hAnsi="Verdana"/>
      <w:i/>
      <w:iCs/>
      <w:color w:val="009FDA" w:themeColor="accent2"/>
      <w:sz w:val="24"/>
    </w:rPr>
  </w:style>
  <w:style w:type="paragraph" w:customStyle="1" w:styleId="Heading-GreyBG">
    <w:name w:val="Heading - Grey BG"/>
    <w:basedOn w:val="BodyText"/>
    <w:next w:val="BodyText"/>
    <w:uiPriority w:val="18"/>
    <w:semiHidden/>
    <w:rsid w:val="00664DE3"/>
    <w:pPr>
      <w:contextualSpacing/>
    </w:pPr>
    <w:rPr>
      <w:b/>
      <w:color w:val="009FDA" w:themeColor="accent2"/>
      <w:sz w:val="20"/>
    </w:rPr>
  </w:style>
  <w:style w:type="paragraph" w:customStyle="1" w:styleId="CallOutText-Cyan">
    <w:name w:val="Call Out Text - Cyan"/>
    <w:basedOn w:val="BodyText"/>
    <w:uiPriority w:val="18"/>
    <w:semiHidden/>
    <w:qFormat/>
    <w:rsid w:val="00CB7DC5"/>
    <w:rPr>
      <w:color w:val="009FDA" w:themeColor="accent2"/>
    </w:rPr>
  </w:style>
  <w:style w:type="paragraph" w:styleId="BalloonText">
    <w:name w:val="Balloon Text"/>
    <w:basedOn w:val="Normal"/>
    <w:link w:val="BalloonTextChar"/>
    <w:uiPriority w:val="99"/>
    <w:semiHidden/>
    <w:rsid w:val="00CB7DC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07B6"/>
    <w:rPr>
      <w:rFonts w:ascii="Tahoma" w:hAnsi="Tahoma" w:cs="Tahoma"/>
      <w:color w:val="5E6A71" w:themeColor="text2"/>
      <w:sz w:val="16"/>
      <w:szCs w:val="16"/>
    </w:rPr>
  </w:style>
  <w:style w:type="table" w:styleId="TableGrid">
    <w:name w:val="Table Grid"/>
    <w:basedOn w:val="TableNormal"/>
    <w:uiPriority w:val="59"/>
    <w:rsid w:val="00E24B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5"/>
    <w:qFormat/>
    <w:rsid w:val="00E24B30"/>
    <w:pPr>
      <w:spacing w:after="0" w:line="240" w:lineRule="auto"/>
    </w:pPr>
    <w:rPr>
      <w:rFonts w:ascii="Verdana" w:hAnsi="Verdana"/>
      <w:color w:val="5E6A71" w:themeColor="text2"/>
      <w:sz w:val="18"/>
    </w:rPr>
  </w:style>
  <w:style w:type="paragraph" w:customStyle="1" w:styleId="copyrighttext">
    <w:name w:val="copyright text"/>
    <w:basedOn w:val="Normal"/>
    <w:uiPriority w:val="24"/>
    <w:semiHidden/>
    <w:rsid w:val="00E213D2"/>
    <w:pPr>
      <w:framePr w:hSpace="181" w:wrap="around" w:hAnchor="text" w:yAlign="bottom"/>
      <w:spacing w:before="120" w:after="120"/>
      <w:suppressOverlap/>
    </w:pPr>
    <w:rPr>
      <w:sz w:val="14"/>
      <w:szCs w:val="14"/>
    </w:rPr>
  </w:style>
  <w:style w:type="paragraph" w:customStyle="1" w:styleId="RevHistoryTitles">
    <w:name w:val="RevHistoryTitles"/>
    <w:basedOn w:val="NoSpacing"/>
    <w:uiPriority w:val="19"/>
    <w:semiHidden/>
    <w:rsid w:val="00E213D2"/>
    <w:pPr>
      <w:framePr w:hSpace="181" w:wrap="around" w:hAnchor="text" w:yAlign="bottom"/>
      <w:spacing w:before="60" w:after="60"/>
      <w:suppressOverlap/>
    </w:pPr>
    <w:rPr>
      <w:b/>
      <w:color w:val="009FDA" w:themeColor="accent2"/>
    </w:rPr>
  </w:style>
  <w:style w:type="paragraph" w:customStyle="1" w:styleId="DividerPageSubtitle">
    <w:name w:val="Divider Page Subtitle"/>
    <w:basedOn w:val="SupportingHeading"/>
    <w:uiPriority w:val="18"/>
    <w:semiHidden/>
    <w:rsid w:val="00435BA0"/>
  </w:style>
  <w:style w:type="paragraph" w:customStyle="1" w:styleId="DividerPageTitle">
    <w:name w:val="Divider Page Title"/>
    <w:basedOn w:val="Heading1"/>
    <w:uiPriority w:val="18"/>
    <w:semiHidden/>
    <w:rsid w:val="00184EAD"/>
  </w:style>
  <w:style w:type="paragraph" w:styleId="Date">
    <w:name w:val="Date"/>
    <w:basedOn w:val="Normal"/>
    <w:next w:val="Normal"/>
    <w:link w:val="DateChar"/>
    <w:uiPriority w:val="99"/>
    <w:semiHidden/>
    <w:rsid w:val="00010D00"/>
    <w:pPr>
      <w:spacing w:after="120"/>
    </w:pPr>
    <w:rPr>
      <w:b/>
      <w:color w:val="1E4479" w:themeColor="accent1"/>
      <w:sz w:val="24"/>
      <w:szCs w:val="24"/>
    </w:rPr>
  </w:style>
  <w:style w:type="character" w:customStyle="1" w:styleId="DateChar">
    <w:name w:val="Date Char"/>
    <w:basedOn w:val="DefaultParagraphFont"/>
    <w:link w:val="Date"/>
    <w:uiPriority w:val="99"/>
    <w:semiHidden/>
    <w:rsid w:val="003407B6"/>
    <w:rPr>
      <w:rFonts w:ascii="Verdana" w:hAnsi="Verdana"/>
      <w:b/>
      <w:color w:val="1E4479" w:themeColor="accent1"/>
      <w:sz w:val="24"/>
      <w:szCs w:val="24"/>
    </w:rPr>
  </w:style>
  <w:style w:type="paragraph" w:styleId="Title">
    <w:name w:val="Title"/>
    <w:basedOn w:val="Normal"/>
    <w:next w:val="Normal"/>
    <w:link w:val="TitleChar"/>
    <w:uiPriority w:val="16"/>
    <w:rsid w:val="004B2218"/>
    <w:pPr>
      <w:spacing w:after="300"/>
      <w:contextualSpacing/>
    </w:pPr>
    <w:rPr>
      <w:rFonts w:eastAsiaTheme="majorEastAsia" w:cstheme="majorBidi"/>
      <w:b/>
      <w:color w:val="1E4479" w:themeColor="accent1"/>
      <w:spacing w:val="-20"/>
      <w:kern w:val="28"/>
      <w:sz w:val="56"/>
      <w:szCs w:val="52"/>
    </w:rPr>
  </w:style>
  <w:style w:type="character" w:customStyle="1" w:styleId="TitleChar">
    <w:name w:val="Title Char"/>
    <w:basedOn w:val="DefaultParagraphFont"/>
    <w:link w:val="Title"/>
    <w:uiPriority w:val="16"/>
    <w:rsid w:val="003407B6"/>
    <w:rPr>
      <w:rFonts w:ascii="Verdana" w:eastAsiaTheme="majorEastAsia" w:hAnsi="Verdana" w:cstheme="majorBidi"/>
      <w:b/>
      <w:color w:val="1E4479" w:themeColor="accent1"/>
      <w:spacing w:val="-20"/>
      <w:kern w:val="28"/>
      <w:sz w:val="56"/>
      <w:szCs w:val="52"/>
    </w:rPr>
  </w:style>
  <w:style w:type="paragraph" w:styleId="Subtitle">
    <w:name w:val="Subtitle"/>
    <w:basedOn w:val="Normal"/>
    <w:next w:val="Normal"/>
    <w:link w:val="SubtitleChar"/>
    <w:uiPriority w:val="18"/>
    <w:semiHidden/>
    <w:rsid w:val="003C216D"/>
    <w:rPr>
      <w:color w:val="FFFFFF" w:themeColor="background2"/>
      <w:sz w:val="28"/>
    </w:rPr>
  </w:style>
  <w:style w:type="character" w:customStyle="1" w:styleId="SubtitleChar">
    <w:name w:val="Subtitle Char"/>
    <w:basedOn w:val="DefaultParagraphFont"/>
    <w:link w:val="Subtitle"/>
    <w:uiPriority w:val="18"/>
    <w:semiHidden/>
    <w:rsid w:val="003407B6"/>
    <w:rPr>
      <w:rFonts w:ascii="Verdana" w:hAnsi="Verdana"/>
      <w:color w:val="FFFFFF" w:themeColor="background2"/>
      <w:sz w:val="28"/>
    </w:rPr>
  </w:style>
  <w:style w:type="paragraph" w:customStyle="1" w:styleId="Subtitle2">
    <w:name w:val="Subtitle 2"/>
    <w:basedOn w:val="Normal"/>
    <w:uiPriority w:val="18"/>
    <w:semiHidden/>
    <w:rsid w:val="003C216D"/>
    <w:pPr>
      <w:contextualSpacing/>
    </w:pPr>
    <w:rPr>
      <w:b/>
      <w:color w:val="FFFFFF" w:themeColor="background2"/>
      <w:sz w:val="28"/>
    </w:rPr>
  </w:style>
  <w:style w:type="character" w:styleId="Hyperlink">
    <w:name w:val="Hyperlink"/>
    <w:basedOn w:val="DefaultParagraphFont"/>
    <w:uiPriority w:val="99"/>
    <w:semiHidden/>
    <w:rsid w:val="007F4C84"/>
    <w:rPr>
      <w:color w:val="0000FF" w:themeColor="hyperlink"/>
      <w:u w:val="single"/>
    </w:rPr>
  </w:style>
  <w:style w:type="paragraph" w:styleId="TOC1">
    <w:name w:val="toc 1"/>
    <w:basedOn w:val="Normal"/>
    <w:next w:val="Normal"/>
    <w:autoRedefine/>
    <w:uiPriority w:val="39"/>
    <w:semiHidden/>
    <w:rsid w:val="003D5D6B"/>
    <w:pPr>
      <w:spacing w:after="0"/>
    </w:pPr>
    <w:rPr>
      <w:b/>
      <w:color w:val="1E4479" w:themeColor="accent1"/>
      <w:sz w:val="22"/>
    </w:rPr>
  </w:style>
  <w:style w:type="paragraph" w:styleId="TOC2">
    <w:name w:val="toc 2"/>
    <w:basedOn w:val="Normal"/>
    <w:next w:val="Normal"/>
    <w:autoRedefine/>
    <w:uiPriority w:val="39"/>
    <w:semiHidden/>
    <w:rsid w:val="007F4C84"/>
    <w:pPr>
      <w:pBdr>
        <w:bottom w:val="single" w:sz="8" w:space="3" w:color="5E6A71" w:themeColor="text2"/>
      </w:pBdr>
      <w:tabs>
        <w:tab w:val="right" w:pos="10592"/>
      </w:tabs>
      <w:spacing w:after="120"/>
    </w:pPr>
    <w:rPr>
      <w:b/>
      <w:color w:val="009FDA" w:themeColor="accent2"/>
      <w:sz w:val="20"/>
    </w:rPr>
  </w:style>
  <w:style w:type="paragraph" w:styleId="ListParagraph">
    <w:name w:val="List Paragraph"/>
    <w:basedOn w:val="Normal"/>
    <w:uiPriority w:val="34"/>
    <w:semiHidden/>
    <w:rsid w:val="00A2724F"/>
    <w:pPr>
      <w:ind w:left="720"/>
      <w:contextualSpacing/>
    </w:pPr>
  </w:style>
  <w:style w:type="character" w:styleId="BookTitle">
    <w:name w:val="Book Title"/>
    <w:basedOn w:val="DefaultParagraphFont"/>
    <w:uiPriority w:val="33"/>
    <w:semiHidden/>
    <w:rsid w:val="00A2724F"/>
    <w:rPr>
      <w:b/>
      <w:bCs/>
      <w:smallCaps/>
      <w:spacing w:val="5"/>
    </w:rPr>
  </w:style>
  <w:style w:type="character" w:styleId="SubtleReference">
    <w:name w:val="Subtle Reference"/>
    <w:basedOn w:val="DefaultParagraphFont"/>
    <w:uiPriority w:val="31"/>
    <w:semiHidden/>
    <w:rsid w:val="00A2724F"/>
    <w:rPr>
      <w:smallCaps/>
      <w:color w:val="009FDA" w:themeColor="accent2"/>
      <w:u w:val="single"/>
    </w:rPr>
  </w:style>
  <w:style w:type="character" w:styleId="Emphasis">
    <w:name w:val="Emphasis"/>
    <w:basedOn w:val="DefaultParagraphFont"/>
    <w:uiPriority w:val="20"/>
    <w:semiHidden/>
    <w:rsid w:val="00A2724F"/>
    <w:rPr>
      <w:i/>
      <w:iCs/>
    </w:rPr>
  </w:style>
  <w:style w:type="paragraph" w:customStyle="1" w:styleId="FilePathinFooter">
    <w:name w:val="File Path in Footer"/>
    <w:uiPriority w:val="99"/>
    <w:semiHidden/>
    <w:rsid w:val="00A7383F"/>
    <w:pPr>
      <w:tabs>
        <w:tab w:val="right" w:pos="10597"/>
      </w:tabs>
      <w:spacing w:before="60" w:after="0" w:line="240" w:lineRule="auto"/>
    </w:pPr>
    <w:rPr>
      <w:rFonts w:ascii="Verdana" w:hAnsi="Verdana"/>
      <w:caps/>
      <w:color w:val="5E6A71" w:themeColor="text2"/>
      <w:sz w:val="10"/>
    </w:rPr>
  </w:style>
  <w:style w:type="paragraph" w:customStyle="1" w:styleId="ClientName">
    <w:name w:val="Client Name"/>
    <w:basedOn w:val="BodyText"/>
    <w:uiPriority w:val="18"/>
    <w:semiHidden/>
    <w:rsid w:val="00983B3E"/>
    <w:rPr>
      <w:sz w:val="28"/>
    </w:rPr>
  </w:style>
  <w:style w:type="paragraph" w:customStyle="1" w:styleId="ChapterTitle-Insidepages">
    <w:name w:val="Chapter Title - Inside pages"/>
    <w:basedOn w:val="ChapterTitle"/>
    <w:uiPriority w:val="10"/>
    <w:rsid w:val="00B949B5"/>
    <w:pPr>
      <w:spacing w:line="276" w:lineRule="auto"/>
    </w:pPr>
    <w:rPr>
      <w:sz w:val="24"/>
      <w:szCs w:val="24"/>
    </w:rPr>
  </w:style>
  <w:style w:type="paragraph" w:customStyle="1" w:styleId="CVTitles">
    <w:name w:val="CV Titles"/>
    <w:basedOn w:val="Heading3"/>
    <w:uiPriority w:val="9"/>
    <w:qFormat/>
    <w:rsid w:val="00615C78"/>
    <w:pPr>
      <w:pBdr>
        <w:top w:val="single" w:sz="8" w:space="4" w:color="5E6A71" w:themeColor="text2"/>
      </w:pBdr>
    </w:pPr>
    <w:rPr>
      <w:bCs w:val="0"/>
      <w:color w:val="009FDA" w:themeColor="accent2"/>
      <w:sz w:val="20"/>
    </w:rPr>
  </w:style>
  <w:style w:type="paragraph" w:customStyle="1" w:styleId="ChapterTitle">
    <w:name w:val="Chapter Title"/>
    <w:uiPriority w:val="16"/>
    <w:rsid w:val="000A7057"/>
    <w:pPr>
      <w:spacing w:after="0" w:line="240" w:lineRule="auto"/>
    </w:pPr>
    <w:rPr>
      <w:rFonts w:ascii="Verdana" w:eastAsiaTheme="majorEastAsia" w:hAnsi="Verdana" w:cstheme="majorBidi"/>
      <w:b/>
      <w:bCs/>
      <w:color w:val="009FDA" w:themeColor="accent2"/>
      <w:spacing w:val="-20"/>
      <w:sz w:val="94"/>
      <w:szCs w:val="28"/>
    </w:rPr>
  </w:style>
  <w:style w:type="paragraph" w:customStyle="1" w:styleId="SupportingHeading-Insidepages">
    <w:name w:val="Supporting Heading - Inside pages"/>
    <w:basedOn w:val="NoSpacing"/>
    <w:uiPriority w:val="10"/>
    <w:rsid w:val="00B949B5"/>
    <w:rPr>
      <w:noProof/>
      <w:sz w:val="20"/>
      <w:szCs w:val="20"/>
      <w:lang w:eastAsia="en-GB"/>
    </w:rPr>
  </w:style>
  <w:style w:type="character" w:styleId="PlaceholderText">
    <w:name w:val="Placeholder Text"/>
    <w:basedOn w:val="DefaultParagraphFont"/>
    <w:uiPriority w:val="99"/>
    <w:semiHidden/>
    <w:rsid w:val="000A74D3"/>
    <w:rPr>
      <w:color w:val="808080"/>
    </w:rPr>
  </w:style>
  <w:style w:type="paragraph" w:customStyle="1" w:styleId="Heading3-CV">
    <w:name w:val="Heading 3 - CV"/>
    <w:basedOn w:val="Heading3"/>
    <w:link w:val="Heading3-CVChar"/>
    <w:uiPriority w:val="4"/>
    <w:qFormat/>
    <w:rsid w:val="002C0CB0"/>
    <w:pPr>
      <w:pBdr>
        <w:top w:val="single" w:sz="8" w:space="4" w:color="5E6A71" w:themeColor="text2"/>
      </w:pBdr>
    </w:pPr>
  </w:style>
  <w:style w:type="character" w:customStyle="1" w:styleId="Heading3-CVChar">
    <w:name w:val="Heading 3 - CV Char"/>
    <w:basedOn w:val="Heading3Char"/>
    <w:link w:val="Heading3-CV"/>
    <w:uiPriority w:val="4"/>
    <w:rsid w:val="002C0CB0"/>
    <w:rPr>
      <w:rFonts w:ascii="Verdana" w:eastAsiaTheme="majorEastAsia" w:hAnsi="Verdana" w:cstheme="majorBidi"/>
      <w:b/>
      <w:bCs/>
      <w:color w:val="5E6A71" w:themeColor="text2"/>
      <w:sz w:val="18"/>
    </w:rPr>
  </w:style>
  <w:style w:type="paragraph" w:customStyle="1" w:styleId="Disclaimer">
    <w:name w:val="Disclaimer"/>
    <w:basedOn w:val="BodyText"/>
    <w:link w:val="DisclaimerChar"/>
    <w:uiPriority w:val="14"/>
    <w:qFormat/>
    <w:rsid w:val="008071C3"/>
    <w:pPr>
      <w:pBdr>
        <w:top w:val="single" w:sz="2" w:space="4" w:color="5E6A71" w:themeColor="text2"/>
      </w:pBdr>
      <w:spacing w:before="240" w:after="120" w:line="240" w:lineRule="auto"/>
    </w:pPr>
    <w:rPr>
      <w:sz w:val="14"/>
    </w:rPr>
  </w:style>
  <w:style w:type="character" w:customStyle="1" w:styleId="DisclaimerChar">
    <w:name w:val="Disclaimer Char"/>
    <w:basedOn w:val="BodyTextChar"/>
    <w:link w:val="Disclaimer"/>
    <w:uiPriority w:val="14"/>
    <w:rsid w:val="008071C3"/>
    <w:rPr>
      <w:rFonts w:ascii="Verdana" w:hAnsi="Verdana"/>
      <w:color w:val="5E6A71" w:themeColor="text2"/>
      <w:spacing w:val="4"/>
      <w:sz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templates\Corporate\CV.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6C81E28391A46CDB4DE7FD43B2DD139"/>
        <w:category>
          <w:name w:val="General"/>
          <w:gallery w:val="placeholder"/>
        </w:category>
        <w:types>
          <w:type w:val="bbPlcHdr"/>
        </w:types>
        <w:behaviors>
          <w:behavior w:val="content"/>
        </w:behaviors>
        <w:guid w:val="{55E10742-8A09-4885-A832-412C053283CB}"/>
      </w:docPartPr>
      <w:docPartBody>
        <w:p w:rsidR="009B080F" w:rsidRDefault="0087179B" w:rsidP="0087179B">
          <w:pPr>
            <w:pStyle w:val="F6C81E28391A46CDB4DE7FD43B2DD139"/>
          </w:pPr>
          <w:r w:rsidRPr="00F61635">
            <w:rPr>
              <w:rStyle w:val="PlaceholderText"/>
            </w:rPr>
            <w:t xml:space="preserve">Click here to enter </w:t>
          </w:r>
          <w:r>
            <w:rPr>
              <w:rStyle w:val="PlaceholderText"/>
            </w:rPr>
            <w:t>grade</w:t>
          </w:r>
          <w:r w:rsidRPr="00F61635">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456"/>
    <w:rsid w:val="000012E2"/>
    <w:rsid w:val="00074BA8"/>
    <w:rsid w:val="004F619E"/>
    <w:rsid w:val="00665878"/>
    <w:rsid w:val="007F2456"/>
    <w:rsid w:val="0087179B"/>
    <w:rsid w:val="009B080F"/>
    <w:rsid w:val="00C4634A"/>
    <w:rsid w:val="00D64C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7179B"/>
    <w:rPr>
      <w:color w:val="808080"/>
    </w:rPr>
  </w:style>
  <w:style w:type="paragraph" w:customStyle="1" w:styleId="A9B00E6C0A4B43028207C0B69276DB11">
    <w:name w:val="A9B00E6C0A4B43028207C0B69276DB11"/>
  </w:style>
  <w:style w:type="paragraph" w:customStyle="1" w:styleId="6307C9FD476846F88B8385813499F164">
    <w:name w:val="6307C9FD476846F88B8385813499F164"/>
  </w:style>
  <w:style w:type="paragraph" w:customStyle="1" w:styleId="F6C81E28391A46CDB4DE7FD43B2DD139">
    <w:name w:val="F6C81E28391A46CDB4DE7FD43B2DD139"/>
    <w:rsid w:val="0087179B"/>
  </w:style>
  <w:style w:type="paragraph" w:customStyle="1" w:styleId="19A0BE8F1C3340FBA74F36FCE1ADDDFE">
    <w:name w:val="19A0BE8F1C3340FBA74F36FCE1ADDDFE"/>
    <w:rsid w:val="008717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urnTown">
  <a:themeElements>
    <a:clrScheme name="Turntown">
      <a:dk1>
        <a:sysClr val="windowText" lastClr="000000"/>
      </a:dk1>
      <a:lt1>
        <a:sysClr val="window" lastClr="FFFFFF"/>
      </a:lt1>
      <a:dk2>
        <a:srgbClr val="5E6A71"/>
      </a:dk2>
      <a:lt2>
        <a:srgbClr val="FFFFFF"/>
      </a:lt2>
      <a:accent1>
        <a:srgbClr val="1E4479"/>
      </a:accent1>
      <a:accent2>
        <a:srgbClr val="009FDA"/>
      </a:accent2>
      <a:accent3>
        <a:srgbClr val="5E6A71"/>
      </a:accent3>
      <a:accent4>
        <a:srgbClr val="9EA6AA"/>
      </a:accent4>
      <a:accent5>
        <a:srgbClr val="D55C17"/>
      </a:accent5>
      <a:accent6>
        <a:srgbClr val="69BE28"/>
      </a:accent6>
      <a:hlink>
        <a:srgbClr val="0000FF"/>
      </a:hlink>
      <a:folHlink>
        <a:srgbClr val="800080"/>
      </a:folHlink>
    </a:clrScheme>
    <a:fontScheme name="TurnTown">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a:solidFill>
            <a:schemeClr val="accent1"/>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CV.dotm</Template>
  <TotalTime>0</TotalTime>
  <Pages>1</Pages>
  <Words>660</Words>
  <Characters>3763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Turner &amp; Townsend</dc:creator>
  <cp:lastModifiedBy>Simon Philpott</cp:lastModifiedBy>
  <cp:revision>2</cp:revision>
  <cp:lastPrinted>2015-06-23T09:31:00Z</cp:lastPrinted>
  <dcterms:created xsi:type="dcterms:W3CDTF">2019-09-20T10:12:00Z</dcterms:created>
  <dcterms:modified xsi:type="dcterms:W3CDTF">2019-09-20T10:12:00Z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ibbonPtrTurnTownGlobaldotm">
    <vt:lpwstr>317993668</vt:lpwstr>
  </property>
  <property fmtid="{D5CDD505-2E9C-101B-9397-08002B2CF9AE}" pid="3" name="RibbonPtr">
    <vt:lpwstr>337139436</vt:lpwstr>
  </property>
  <property fmtid="{D5CDD505-2E9C-101B-9397-08002B2CF9AE}" pid="4" name="DocName">
    <vt:lpwstr>Simon Philpott</vt:lpwstr>
  </property>
  <property fmtid="{D5CDD505-2E9C-101B-9397-08002B2CF9AE}" pid="5" name="RibbonPtrCVdotm">
    <vt:lpwstr>323145116</vt:lpwstr>
  </property>
  <property fmtid="{D5CDD505-2E9C-101B-9397-08002B2CF9AE}" pid="6" name="DocOnBehalfOfLogo">
    <vt:lpwstr>Turner &amp; Townsend</vt:lpwstr>
  </property>
  <property fmtid="{D5CDD505-2E9C-101B-9397-08002B2CF9AE}" pid="7" name="DocCreationDate">
    <vt:lpwstr>23 November 2016</vt:lpwstr>
  </property>
  <property fmtid="{D5CDD505-2E9C-101B-9397-08002B2CF9AE}" pid="8" name="DocWizardRun">
    <vt:lpwstr>Yes</vt:lpwstr>
  </property>
  <property fmtid="{D5CDD505-2E9C-101B-9397-08002B2CF9AE}" pid="9" name="DocOnBehalfOfIndex">
    <vt:lpwstr>0</vt:lpwstr>
  </property>
  <property fmtid="{D5CDD505-2E9C-101B-9397-08002B2CF9AE}" pid="10" name="DocOnBehalfOfRegion">
    <vt:lpwstr>UK and Ireland</vt:lpwstr>
  </property>
  <property fmtid="{D5CDD505-2E9C-101B-9397-08002B2CF9AE}" pid="11" name="DocOnBehalfOfOffice">
    <vt:lpwstr>Leeds</vt:lpwstr>
  </property>
  <property fmtid="{D5CDD505-2E9C-101B-9397-08002B2CF9AE}" pid="12" name="DocOnBehalfOfCompany">
    <vt:lpwstr>Turner &amp; Townsend UK Limited</vt:lpwstr>
  </property>
  <property fmtid="{D5CDD505-2E9C-101B-9397-08002B2CF9AE}" pid="13" name="DocOnBehalfOfCountry">
    <vt:lpwstr>UK</vt:lpwstr>
  </property>
  <property fmtid="{D5CDD505-2E9C-101B-9397-08002B2CF9AE}" pid="14" name="DocOnBehalfOfWebsite">
    <vt:lpwstr>www.turnerandtownsend.com</vt:lpwstr>
  </property>
  <property fmtid="{D5CDD505-2E9C-101B-9397-08002B2CF9AE}" pid="15" name="DocOnBehalfOfFooter1">
    <vt:lpwstr>Turner &amp; Townsend UK Limited</vt:lpwstr>
  </property>
  <property fmtid="{D5CDD505-2E9C-101B-9397-08002B2CF9AE}" pid="16" name="DocOnBehalfOfFooter2">
    <vt:lpwstr>Registered office: Low Hall, Calverley Lane, Horsforth, Leeds LS18 4GH, United Kingdom. Registered in England and Wales. Registration No. 03512868</vt:lpwstr>
  </property>
  <property fmtid="{D5CDD505-2E9C-101B-9397-08002B2CF9AE}" pid="17" name="DocOnBehalfOfFooter3">
    <vt:lpwstr/>
  </property>
  <property fmtid="{D5CDD505-2E9C-101B-9397-08002B2CF9AE}" pid="18" name="DocOnBehalfOfAward">
    <vt:lpwstr/>
  </property>
  <property fmtid="{D5CDD505-2E9C-101B-9397-08002B2CF9AE}" pid="19" name="DocOnBehalfOfAddress1">
    <vt:lpwstr>Low Hall</vt:lpwstr>
  </property>
  <property fmtid="{D5CDD505-2E9C-101B-9397-08002B2CF9AE}" pid="20" name="DocOnBehalfOfAddress2">
    <vt:lpwstr>Calverley Lane</vt:lpwstr>
  </property>
  <property fmtid="{D5CDD505-2E9C-101B-9397-08002B2CF9AE}" pid="21" name="DocOnBehalfOfAddress3">
    <vt:lpwstr>Horsforth</vt:lpwstr>
  </property>
  <property fmtid="{D5CDD505-2E9C-101B-9397-08002B2CF9AE}" pid="22" name="DocOnBehalfOfAddress4">
    <vt:lpwstr>Leeds</vt:lpwstr>
  </property>
  <property fmtid="{D5CDD505-2E9C-101B-9397-08002B2CF9AE}" pid="23" name="DocOnBehalfOfAddress5">
    <vt:lpwstr>LS18 4GH</vt:lpwstr>
  </property>
  <property fmtid="{D5CDD505-2E9C-101B-9397-08002B2CF9AE}" pid="24" name="DocOnBehalfOfAddress6">
    <vt:lpwstr/>
  </property>
  <property fmtid="{D5CDD505-2E9C-101B-9397-08002B2CF9AE}" pid="25" name="DocOnBehalfOfTelephone">
    <vt:lpwstr>+44 (0) 113 258 4400</vt:lpwstr>
  </property>
  <property fmtid="{D5CDD505-2E9C-101B-9397-08002B2CF9AE}" pid="26" name="DocOnBehalfOfPOBox1">
    <vt:lpwstr/>
  </property>
  <property fmtid="{D5CDD505-2E9C-101B-9397-08002B2CF9AE}" pid="27" name="DocOnBehalfOfPOBox2">
    <vt:lpwstr/>
  </property>
  <property fmtid="{D5CDD505-2E9C-101B-9397-08002B2CF9AE}" pid="28" name="DocOnBehalfOfPOBox3">
    <vt:lpwstr/>
  </property>
  <property fmtid="{D5CDD505-2E9C-101B-9397-08002B2CF9AE}" pid="29" name="DocOnBehalfOfPOBox4">
    <vt:lpwstr/>
  </property>
  <property fmtid="{D5CDD505-2E9C-101B-9397-08002B2CF9AE}" pid="30" name="docPaper">
    <vt:lpwstr>A4</vt:lpwstr>
  </property>
  <property fmtid="{D5CDD505-2E9C-101B-9397-08002B2CF9AE}" pid="31" name="DocSpellCheckLang">
    <vt:lpwstr>English (United Kingdom)</vt:lpwstr>
  </property>
  <property fmtid="{D5CDD505-2E9C-101B-9397-08002B2CF9AE}" pid="32" name="DocDisclaimer">
    <vt:lpwstr>General Disclaimer</vt:lpwstr>
  </property>
  <property fmtid="{D5CDD505-2E9C-101B-9397-08002B2CF9AE}" pid="33" name="DocClearNotes">
    <vt:lpwstr>No</vt:lpwstr>
  </property>
  <property fmtid="{D5CDD505-2E9C-101B-9397-08002B2CF9AE}" pid="34" name="DocRemoveQuote">
    <vt:lpwstr>Yes</vt:lpwstr>
  </property>
</Properties>
</file>